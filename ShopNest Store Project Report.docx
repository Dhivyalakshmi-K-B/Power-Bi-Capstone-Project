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4E0F30" w14:textId="77777777" w:rsidR="00952F7D" w:rsidRDefault="00DF198B" w:rsidP="00DF198B">
      <w:pPr>
        <w:pStyle w:val="GraphicAnchor"/>
      </w:pPr>
      <w:r w:rsidRPr="004909D9">
        <w:rPr>
          <w:noProof/>
          <w:lang w:val="en-AU" w:eastAsia="en-AU"/>
        </w:rPr>
        <w:drawing>
          <wp:anchor distT="0" distB="0" distL="114300" distR="114300" simplePos="0" relativeHeight="251657216" behindDoc="1" locked="1" layoutInCell="1" allowOverlap="1" wp14:anchorId="5C4117A6" wp14:editId="48352255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 descr="Decorative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4DE809BF" w14:textId="77777777" w:rsidTr="00EB7C2B">
        <w:trPr>
          <w:trHeight w:val="1083"/>
        </w:trPr>
        <w:tc>
          <w:tcPr>
            <w:tcW w:w="10790" w:type="dxa"/>
            <w:gridSpan w:val="9"/>
          </w:tcPr>
          <w:p w14:paraId="47A9888B" w14:textId="77777777" w:rsidR="00DF198B" w:rsidRDefault="00DF198B"/>
        </w:tc>
      </w:tr>
      <w:tr w:rsidR="00DF198B" w14:paraId="47FDCEEB" w14:textId="77777777" w:rsidTr="00EB7C2B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59CAC8A4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538016C4" w14:textId="6191A209" w:rsidR="00DF198B" w:rsidRPr="00DF198B" w:rsidRDefault="00F92F33" w:rsidP="00EB7C2B">
            <w:pPr>
              <w:pStyle w:val="Heading1"/>
            </w:pPr>
            <w:r>
              <w:t>ShopNest Store Power BI Capstone Project Report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73F63936" w14:textId="77777777" w:rsidR="00DF198B" w:rsidRDefault="00DF198B"/>
        </w:tc>
      </w:tr>
      <w:tr w:rsidR="00DF198B" w14:paraId="741AA26B" w14:textId="77777777" w:rsidTr="00EB7C2B">
        <w:trPr>
          <w:trHeight w:val="1837"/>
        </w:trPr>
        <w:tc>
          <w:tcPr>
            <w:tcW w:w="1170" w:type="dxa"/>
          </w:tcPr>
          <w:p w14:paraId="6EF7E26A" w14:textId="77777777" w:rsidR="00DF198B" w:rsidRDefault="00DF198B"/>
        </w:tc>
        <w:tc>
          <w:tcPr>
            <w:tcW w:w="8460" w:type="dxa"/>
            <w:gridSpan w:val="7"/>
          </w:tcPr>
          <w:p w14:paraId="36B5DC91" w14:textId="77777777" w:rsidR="00DF198B" w:rsidRDefault="00DF198B"/>
        </w:tc>
        <w:tc>
          <w:tcPr>
            <w:tcW w:w="1160" w:type="dxa"/>
          </w:tcPr>
          <w:p w14:paraId="79DB7B6B" w14:textId="77777777" w:rsidR="00DF198B" w:rsidRDefault="00DF198B"/>
        </w:tc>
      </w:tr>
      <w:tr w:rsidR="00DF198B" w14:paraId="77602403" w14:textId="77777777" w:rsidTr="00EB7C2B">
        <w:trPr>
          <w:trHeight w:val="929"/>
        </w:trPr>
        <w:tc>
          <w:tcPr>
            <w:tcW w:w="2397" w:type="dxa"/>
            <w:gridSpan w:val="4"/>
          </w:tcPr>
          <w:p w14:paraId="3CD5C81A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60075E97" w14:textId="77777777" w:rsid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  <w:p w14:paraId="706A5034" w14:textId="2B0B5233" w:rsidR="00F92F33" w:rsidRPr="00DF198B" w:rsidRDefault="00F92F33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3993D506" w14:textId="77777777" w:rsidR="00DF198B" w:rsidRDefault="00DF198B"/>
        </w:tc>
      </w:tr>
      <w:tr w:rsidR="00DF198B" w14:paraId="43E6C179" w14:textId="77777777" w:rsidTr="00EB7C2B">
        <w:trPr>
          <w:trHeight w:val="1460"/>
        </w:trPr>
        <w:tc>
          <w:tcPr>
            <w:tcW w:w="2397" w:type="dxa"/>
            <w:gridSpan w:val="4"/>
          </w:tcPr>
          <w:p w14:paraId="3E528951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7F6AB693" w14:textId="317C45B0" w:rsidR="00DF198B" w:rsidRPr="00DF198B" w:rsidRDefault="00F92F33" w:rsidP="00EB7C2B">
            <w:pPr>
              <w:pStyle w:val="Heading2"/>
            </w:pPr>
            <w:r w:rsidRPr="00141E6C">
              <w:rPr>
                <w:rFonts w:ascii="Times New Roman" w:hAnsi="Times New Roman" w:cs="Times New Roman"/>
              </w:rPr>
              <w:t>DHIVYALAKSHMI K B</w:t>
            </w:r>
          </w:p>
        </w:tc>
        <w:tc>
          <w:tcPr>
            <w:tcW w:w="2398" w:type="dxa"/>
            <w:gridSpan w:val="4"/>
          </w:tcPr>
          <w:p w14:paraId="3BEB108D" w14:textId="77777777" w:rsidR="00DF198B" w:rsidRDefault="00DF198B"/>
        </w:tc>
      </w:tr>
      <w:tr w:rsidR="00DF198B" w14:paraId="0CCB9602" w14:textId="77777777" w:rsidTr="00EB7C2B">
        <w:trPr>
          <w:trHeight w:val="7176"/>
        </w:trPr>
        <w:tc>
          <w:tcPr>
            <w:tcW w:w="2397" w:type="dxa"/>
            <w:gridSpan w:val="4"/>
          </w:tcPr>
          <w:p w14:paraId="0699070B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37AFDA6F" w14:textId="634FC3EA" w:rsidR="00DF198B" w:rsidRPr="00DF198B" w:rsidRDefault="00F92F33" w:rsidP="00874FE7">
            <w:pPr>
              <w:pStyle w:val="Heading3"/>
            </w:pPr>
            <w:r>
              <w:rPr>
                <w:rFonts w:ascii="Times New Roman" w:hAnsi="Times New Roman" w:cs="Times New Roman"/>
              </w:rPr>
              <w:t>16/12</w:t>
            </w:r>
            <w:r w:rsidRPr="00141E6C">
              <w:rPr>
                <w:rFonts w:ascii="Times New Roman" w:hAnsi="Times New Roman" w:cs="Times New Roman"/>
              </w:rPr>
              <w:t>/2024</w:t>
            </w:r>
          </w:p>
          <w:p w14:paraId="705B98F5" w14:textId="77777777" w:rsidR="00874FE7" w:rsidRPr="00DF198B" w:rsidRDefault="00000000" w:rsidP="00874FE7">
            <w:pPr>
              <w:pStyle w:val="Heading3"/>
            </w:pPr>
            <w:sdt>
              <w:sdtPr>
                <w:id w:val="-1516760087"/>
                <w:placeholder>
                  <w:docPart w:val="6D993ED8EFBF4DE38EE90107C9CCD0A8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0507D788" w14:textId="594687FA" w:rsidR="00DF198B" w:rsidRPr="00DF198B" w:rsidRDefault="00F92F33" w:rsidP="00874FE7">
            <w:pPr>
              <w:pStyle w:val="Heading3"/>
            </w:pPr>
            <w:r w:rsidRPr="00141E6C">
              <w:rPr>
                <w:rFonts w:ascii="Times New Roman" w:hAnsi="Times New Roman" w:cs="Times New Roman"/>
              </w:rPr>
              <w:t>DAP-202407-1</w:t>
            </w:r>
          </w:p>
          <w:p w14:paraId="18E43EDF" w14:textId="77777777" w:rsidR="00DF198B" w:rsidRPr="00DF198B" w:rsidRDefault="00000000" w:rsidP="00874FE7">
            <w:pPr>
              <w:pStyle w:val="Heading3"/>
            </w:pPr>
            <w:sdt>
              <w:sdtPr>
                <w:id w:val="1492440299"/>
                <w:placeholder>
                  <w:docPart w:val="4D149249ABD046298A3CBA183D871A5E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074CA8E9" w14:textId="1AA7C6A4" w:rsidR="00DF198B" w:rsidRDefault="00DF198B" w:rsidP="00874FE7">
            <w:pPr>
              <w:pStyle w:val="Heading3"/>
            </w:pPr>
          </w:p>
          <w:p w14:paraId="22F8B974" w14:textId="77777777" w:rsidR="00DF198B" w:rsidRPr="00DF198B" w:rsidRDefault="00DF198B" w:rsidP="00DF198B"/>
        </w:tc>
        <w:tc>
          <w:tcPr>
            <w:tcW w:w="2398" w:type="dxa"/>
            <w:gridSpan w:val="4"/>
          </w:tcPr>
          <w:p w14:paraId="3AEF6391" w14:textId="77777777" w:rsidR="00DF198B" w:rsidRDefault="00DF198B" w:rsidP="00DF198B">
            <w:pPr>
              <w:jc w:val="center"/>
            </w:pPr>
          </w:p>
        </w:tc>
      </w:tr>
      <w:tr w:rsidR="00DF198B" w14:paraId="2A1BF8FF" w14:textId="77777777" w:rsidTr="00EB7C2B">
        <w:tc>
          <w:tcPr>
            <w:tcW w:w="2340" w:type="dxa"/>
            <w:gridSpan w:val="3"/>
          </w:tcPr>
          <w:p w14:paraId="79468684" w14:textId="77777777" w:rsidR="00DF198B" w:rsidRDefault="00DF198B"/>
        </w:tc>
        <w:tc>
          <w:tcPr>
            <w:tcW w:w="6120" w:type="dxa"/>
            <w:gridSpan w:val="3"/>
          </w:tcPr>
          <w:p w14:paraId="21A37436" w14:textId="77777777" w:rsidR="00DF198B" w:rsidRDefault="00DF198B"/>
        </w:tc>
        <w:tc>
          <w:tcPr>
            <w:tcW w:w="2330" w:type="dxa"/>
            <w:gridSpan w:val="3"/>
          </w:tcPr>
          <w:p w14:paraId="16ADF1A5" w14:textId="77777777" w:rsidR="00DF198B" w:rsidRDefault="00DF198B"/>
        </w:tc>
      </w:tr>
    </w:tbl>
    <w:p w14:paraId="0E2C0F01" w14:textId="77777777" w:rsidR="00DF198B" w:rsidRDefault="00DF198B"/>
    <w:p w14:paraId="4B484DF6" w14:textId="77777777" w:rsidR="00DF198B" w:rsidRDefault="00DF198B" w:rsidP="002D2200">
      <w:pPr>
        <w:pStyle w:val="GraphicAnchor"/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3A3B7B8F" w14:textId="77777777" w:rsidTr="00EB7C2B">
        <w:trPr>
          <w:trHeight w:val="1152"/>
        </w:trPr>
        <w:tc>
          <w:tcPr>
            <w:tcW w:w="2158" w:type="dxa"/>
          </w:tcPr>
          <w:p w14:paraId="2FE3C3D7" w14:textId="77777777" w:rsidR="002D2200" w:rsidRDefault="005E598B">
            <w:r>
              <w:rPr>
                <w:noProof/>
                <w:lang w:val="en-AU" w:eastAsia="en-AU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60288" behindDoc="1" locked="1" layoutInCell="1" allowOverlap="1" wp14:anchorId="3972E75A" wp14:editId="082244AF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39189</wp:posOffset>
                      </wp:positionV>
                      <wp:extent cx="6858023" cy="9144000"/>
                      <wp:effectExtent l="0" t="0" r="0" b="0"/>
                      <wp:wrapNone/>
                      <wp:docPr id="7" name="Group 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23" cy="9144000"/>
                                <a:chOff x="0" y="0"/>
                                <a:chExt cx="6858023" cy="9144000"/>
                              </a:xfrm>
                            </wpg:grpSpPr>
                            <wps:wsp>
                              <wps:cNvPr id="2" name="Rectangle 2" descr="Decorative">
                                <a:extLst>
                                  <a:ext uri="{C183D7F6-B498-43B3-948B-1728B52AA6E4}">
                                    <adec:decorative xmlns:adec="http://schemas.microsoft.com/office/drawing/2017/decorative" val="1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0" y="0"/>
                                  <a:ext cx="6858000" cy="910742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25400" cap="flat">
                                  <a:noFill/>
                                  <a:prstDash val="solid"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" name="Picture 3" descr="Decorative">
                                  <a:extLst>
                                    <a:ext uri="{C183D7F6-B498-43B3-948B-1728B52AA6E4}">
                                      <adec:decorative xmlns:adec="http://schemas.microsoft.com/office/drawing/2017/decorative" val="1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alphaModFix amt="2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782B44E1" id="Group 7" o:spid="_x0000_s1026" alt="&quot;&quot;" style="position:absolute;margin-left:0;margin-top:3.1pt;width:540pt;height:10in;z-index:-251656192;mso-width-relative:margin" coordsize="68580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">
                      <v:rect id="Rectangle 2" o:spid="_x0000_s1027" alt="Decorative" style="position:absolute;width:68580;height:91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" fillcolor="#476166 [3204]" stroked="f" strokeweight="2pt">
                        <v:stroke miterlimit="4"/>
                        <v:textbox inset="3pt,3pt,3pt,3pt"/>
                      </v:re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" o:spid="_x0000_s1028" type="#_x0000_t75" alt="Decorative" style="position:absolute;width:68580;height:9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">
                        <v:imagedata r:id="rId11" o:title="Decorative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4FDCD10B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654C66D7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3F1229C3" w14:textId="77777777" w:rsidR="002D2200" w:rsidRDefault="002D2200"/>
        </w:tc>
        <w:tc>
          <w:tcPr>
            <w:tcW w:w="2158" w:type="dxa"/>
          </w:tcPr>
          <w:p w14:paraId="36D8E7A5" w14:textId="77777777" w:rsidR="002D2200" w:rsidRDefault="002D2200"/>
        </w:tc>
      </w:tr>
      <w:tr w:rsidR="002D2200" w14:paraId="7AE51B2F" w14:textId="77777777" w:rsidTr="00EB7C2B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16FFF5E4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7488F69B" w14:textId="3976CB66" w:rsidR="002D2200" w:rsidRPr="00E74B29" w:rsidRDefault="00F92F33" w:rsidP="00EB7C2B">
            <w:pPr>
              <w:pStyle w:val="Heading4"/>
            </w:pPr>
            <w:r>
              <w:t>Agenda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45697CCA" w14:textId="77777777" w:rsidR="002D2200" w:rsidRDefault="002D2200"/>
        </w:tc>
      </w:tr>
      <w:tr w:rsidR="002D2200" w14:paraId="5C96EFC2" w14:textId="77777777" w:rsidTr="00EB7C2B">
        <w:trPr>
          <w:trHeight w:val="311"/>
        </w:trPr>
        <w:tc>
          <w:tcPr>
            <w:tcW w:w="2158" w:type="dxa"/>
          </w:tcPr>
          <w:p w14:paraId="4250D70E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32570D07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509B9052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</w:tcBorders>
          </w:tcPr>
          <w:p w14:paraId="7AFC7E44" w14:textId="77777777" w:rsidR="002D2200" w:rsidRDefault="002D2200"/>
        </w:tc>
        <w:tc>
          <w:tcPr>
            <w:tcW w:w="2158" w:type="dxa"/>
          </w:tcPr>
          <w:p w14:paraId="4384E6CC" w14:textId="77777777" w:rsidR="002D2200" w:rsidRDefault="002D2200"/>
        </w:tc>
      </w:tr>
      <w:tr w:rsidR="00E74B29" w14:paraId="7DDFCC1E" w14:textId="77777777" w:rsidTr="00EB7C2B">
        <w:trPr>
          <w:trHeight w:val="576"/>
        </w:trPr>
        <w:tc>
          <w:tcPr>
            <w:tcW w:w="2158" w:type="dxa"/>
          </w:tcPr>
          <w:p w14:paraId="2578C28A" w14:textId="77777777" w:rsidR="00E74B29" w:rsidRDefault="00E74B29"/>
        </w:tc>
        <w:tc>
          <w:tcPr>
            <w:tcW w:w="1082" w:type="dxa"/>
            <w:gridSpan w:val="2"/>
            <w:shd w:val="clear" w:color="auto" w:fill="FFFFFF" w:themeFill="background1"/>
          </w:tcPr>
          <w:p w14:paraId="24CBF28A" w14:textId="77777777" w:rsidR="00E74B29" w:rsidRDefault="00E74B29"/>
        </w:tc>
        <w:tc>
          <w:tcPr>
            <w:tcW w:w="4321" w:type="dxa"/>
            <w:gridSpan w:val="3"/>
            <w:shd w:val="clear" w:color="auto" w:fill="FFFFFF" w:themeFill="background1"/>
          </w:tcPr>
          <w:p w14:paraId="3F2459C5" w14:textId="77777777" w:rsidR="00E74B29" w:rsidRDefault="00E74B29" w:rsidP="00E74B29"/>
        </w:tc>
        <w:tc>
          <w:tcPr>
            <w:tcW w:w="1080" w:type="dxa"/>
            <w:gridSpan w:val="2"/>
            <w:shd w:val="clear" w:color="auto" w:fill="FFFFFF" w:themeFill="background1"/>
          </w:tcPr>
          <w:p w14:paraId="7094B8E6" w14:textId="77777777" w:rsidR="00E74B29" w:rsidRDefault="00E74B29"/>
        </w:tc>
        <w:tc>
          <w:tcPr>
            <w:tcW w:w="2158" w:type="dxa"/>
          </w:tcPr>
          <w:p w14:paraId="148643B2" w14:textId="77777777" w:rsidR="00E74B29" w:rsidRDefault="00E74B29"/>
        </w:tc>
      </w:tr>
      <w:tr w:rsidR="000E4641" w14:paraId="590C4157" w14:textId="77777777" w:rsidTr="00EB7C2B">
        <w:trPr>
          <w:trHeight w:val="4447"/>
        </w:trPr>
        <w:tc>
          <w:tcPr>
            <w:tcW w:w="2158" w:type="dxa"/>
            <w:vMerge w:val="restart"/>
          </w:tcPr>
          <w:p w14:paraId="0DA68D8B" w14:textId="77777777" w:rsidR="000E4641" w:rsidRDefault="000E4641"/>
        </w:tc>
        <w:tc>
          <w:tcPr>
            <w:tcW w:w="542" w:type="dxa"/>
            <w:vMerge w:val="restart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4990BDAD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50C967D2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14:paraId="3D2104BF" w14:textId="60AD2CD7" w:rsidR="000E4641" w:rsidRPr="00F92F33" w:rsidRDefault="001739F7" w:rsidP="00F92F33">
            <w:pPr>
              <w:pStyle w:val="Tex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 this Capstone project, a</w:t>
            </w:r>
            <w:r w:rsidR="00F92F33" w:rsidRPr="00F92F33">
              <w:rPr>
                <w:sz w:val="24"/>
                <w:szCs w:val="24"/>
              </w:rPr>
              <w:t>n Interactive and Informative Dashboard is created to analyse various trends of ShopNest Store’s sales using Power BI visualization tool.</w:t>
            </w:r>
          </w:p>
          <w:p w14:paraId="36BFF7A4" w14:textId="77777777"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14:paraId="7D8C29C3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052B2038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</w:tcPr>
          <w:p w14:paraId="627FB9EA" w14:textId="77777777" w:rsidR="000E4641" w:rsidRDefault="000E4641"/>
        </w:tc>
      </w:tr>
      <w:tr w:rsidR="000E4641" w14:paraId="18DAF97B" w14:textId="77777777" w:rsidTr="00EB7C2B">
        <w:trPr>
          <w:trHeight w:val="1008"/>
        </w:trPr>
        <w:tc>
          <w:tcPr>
            <w:tcW w:w="2158" w:type="dxa"/>
            <w:vMerge/>
          </w:tcPr>
          <w:p w14:paraId="46337FB2" w14:textId="77777777" w:rsidR="000E4641" w:rsidRDefault="000E4641"/>
        </w:tc>
        <w:tc>
          <w:tcPr>
            <w:tcW w:w="542" w:type="dxa"/>
            <w:vMerge/>
            <w:tcBorders>
              <w:bottom w:val="single" w:sz="18" w:space="0" w:color="476166" w:themeColor="accent1"/>
            </w:tcBorders>
          </w:tcPr>
          <w:p w14:paraId="40B6A861" w14:textId="77777777" w:rsidR="000E4641" w:rsidRDefault="000E4641"/>
        </w:tc>
        <w:tc>
          <w:tcPr>
            <w:tcW w:w="5401" w:type="dxa"/>
            <w:gridSpan w:val="5"/>
            <w:vMerge w:val="restart"/>
          </w:tcPr>
          <w:p w14:paraId="3A666D7A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val="en-AU" w:eastAsia="en-AU"/>
              </w:rPr>
              <w:drawing>
                <wp:inline distT="0" distB="0" distL="0" distR="0" wp14:anchorId="25B1B103" wp14:editId="40A3E45B">
                  <wp:extent cx="3429000" cy="1960245"/>
                  <wp:effectExtent l="0" t="0" r="0" b="1905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60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</w:tcBorders>
          </w:tcPr>
          <w:p w14:paraId="0682ABCE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</w:tcPr>
          <w:p w14:paraId="5E05A014" w14:textId="77777777" w:rsidR="000E4641" w:rsidRDefault="000E4641"/>
        </w:tc>
      </w:tr>
      <w:tr w:rsidR="000E4641" w14:paraId="5A0A0CA7" w14:textId="77777777" w:rsidTr="00EB7C2B">
        <w:trPr>
          <w:trHeight w:val="1728"/>
        </w:trPr>
        <w:tc>
          <w:tcPr>
            <w:tcW w:w="2158" w:type="dxa"/>
            <w:vMerge w:val="restart"/>
          </w:tcPr>
          <w:p w14:paraId="23A1B1D6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0D302388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0ACFC225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5F57BF96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445DB588" w14:textId="77777777" w:rsidR="000E4641" w:rsidRDefault="000E4641"/>
        </w:tc>
      </w:tr>
      <w:tr w:rsidR="000E4641" w14:paraId="1F3B3C3A" w14:textId="77777777" w:rsidTr="00EB7C2B">
        <w:trPr>
          <w:trHeight w:val="1728"/>
        </w:trPr>
        <w:tc>
          <w:tcPr>
            <w:tcW w:w="2158" w:type="dxa"/>
            <w:vMerge/>
          </w:tcPr>
          <w:p w14:paraId="4E94523C" w14:textId="77777777" w:rsidR="000E4641" w:rsidRDefault="000E4641"/>
        </w:tc>
        <w:tc>
          <w:tcPr>
            <w:tcW w:w="542" w:type="dxa"/>
          </w:tcPr>
          <w:p w14:paraId="2B23B365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13A5FD3D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61F0D4F1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6F25FBD6" w14:textId="77777777" w:rsidR="000E4641" w:rsidRDefault="000E4641"/>
        </w:tc>
      </w:tr>
    </w:tbl>
    <w:p w14:paraId="3E823DBC" w14:textId="77777777" w:rsidR="002D2200" w:rsidRDefault="002D2200"/>
    <w:p w14:paraId="258725C6" w14:textId="77777777" w:rsidR="00E74B29" w:rsidRDefault="00E74B29" w:rsidP="0048120C">
      <w:pPr>
        <w:pStyle w:val="GraphicAnchor"/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"/>
        <w:gridCol w:w="122"/>
        <w:gridCol w:w="3120"/>
        <w:gridCol w:w="2158"/>
        <w:gridCol w:w="20"/>
        <w:gridCol w:w="89"/>
        <w:gridCol w:w="3123"/>
        <w:gridCol w:w="1084"/>
      </w:tblGrid>
      <w:tr w:rsidR="0048120C" w14:paraId="74603F5B" w14:textId="77777777" w:rsidTr="00522C66">
        <w:trPr>
          <w:trHeight w:val="2537"/>
        </w:trPr>
        <w:tc>
          <w:tcPr>
            <w:tcW w:w="142" w:type="dxa"/>
            <w:gridSpan w:val="2"/>
          </w:tcPr>
          <w:p w14:paraId="4CC0D38D" w14:textId="77777777" w:rsidR="0048120C" w:rsidRDefault="00EB7C2B">
            <w:r w:rsidRPr="004909D9">
              <w:rPr>
                <w:noProof/>
                <w:lang w:val="en-AU" w:eastAsia="en-AU"/>
              </w:rPr>
              <w:drawing>
                <wp:anchor distT="0" distB="0" distL="114300" distR="114300" simplePos="0" relativeHeight="251664384" behindDoc="1" locked="1" layoutInCell="1" allowOverlap="1" wp14:anchorId="3C7BB3CB" wp14:editId="70AD440A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0</wp:posOffset>
                  </wp:positionV>
                  <wp:extent cx="6858000" cy="1947672"/>
                  <wp:effectExtent l="0" t="0" r="0" b="0"/>
                  <wp:wrapNone/>
                  <wp:docPr id="5" name="Picture 5" descr="Decorativ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947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20" w:type="dxa"/>
            <w:tcBorders>
              <w:bottom w:val="single" w:sz="18" w:space="0" w:color="476166" w:themeColor="accent1"/>
            </w:tcBorders>
          </w:tcPr>
          <w:p w14:paraId="1C80B206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103A55F1" w14:textId="77777777" w:rsidR="0048120C" w:rsidRDefault="0048120C"/>
        </w:tc>
        <w:tc>
          <w:tcPr>
            <w:tcW w:w="20" w:type="dxa"/>
            <w:tcBorders>
              <w:bottom w:val="single" w:sz="18" w:space="0" w:color="476166" w:themeColor="accent1"/>
            </w:tcBorders>
          </w:tcPr>
          <w:p w14:paraId="28FFB626" w14:textId="77777777" w:rsidR="0048120C" w:rsidRDefault="0048120C"/>
        </w:tc>
        <w:tc>
          <w:tcPr>
            <w:tcW w:w="4296" w:type="dxa"/>
            <w:gridSpan w:val="3"/>
          </w:tcPr>
          <w:p w14:paraId="74FBA119" w14:textId="77777777" w:rsidR="0048120C" w:rsidRDefault="0048120C"/>
        </w:tc>
      </w:tr>
      <w:tr w:rsidR="0048120C" w14:paraId="5ECFCD50" w14:textId="77777777" w:rsidTr="00522C66">
        <w:trPr>
          <w:trHeight w:val="800"/>
        </w:trPr>
        <w:tc>
          <w:tcPr>
            <w:tcW w:w="142" w:type="dxa"/>
            <w:gridSpan w:val="2"/>
            <w:tcBorders>
              <w:right w:val="single" w:sz="18" w:space="0" w:color="476166" w:themeColor="accent1"/>
            </w:tcBorders>
          </w:tcPr>
          <w:p w14:paraId="2B6B68E4" w14:textId="77777777" w:rsidR="0048120C" w:rsidRDefault="0048120C"/>
        </w:tc>
        <w:tc>
          <w:tcPr>
            <w:tcW w:w="5387" w:type="dxa"/>
            <w:gridSpan w:val="4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52A3BCC8" w14:textId="0CB1692F" w:rsidR="0048120C" w:rsidRDefault="00F92F33" w:rsidP="00EB7C2B">
            <w:pPr>
              <w:pStyle w:val="Heading4"/>
            </w:pPr>
            <w:sdt>
              <w:sdtPr>
                <w:id w:val="2122175478"/>
                <w:placeholder>
                  <w:docPart w:val="88257C28F3424013B00BB0690FD7FB4A"/>
                </w:placeholder>
                <w:temporary/>
                <w:showingPlcHdr/>
                <w15:appearance w15:val="hidden"/>
              </w:sdtPr>
              <w:sdtContent>
                <w:r>
                  <w:t>INTRODUCTION</w:t>
                </w:r>
              </w:sdtContent>
            </w:sdt>
          </w:p>
        </w:tc>
        <w:tc>
          <w:tcPr>
            <w:tcW w:w="4207" w:type="dxa"/>
            <w:gridSpan w:val="2"/>
            <w:tcBorders>
              <w:left w:val="single" w:sz="18" w:space="0" w:color="476166" w:themeColor="accent1"/>
            </w:tcBorders>
          </w:tcPr>
          <w:p w14:paraId="6E8E2935" w14:textId="77777777" w:rsidR="0048120C" w:rsidRDefault="0048120C"/>
        </w:tc>
      </w:tr>
      <w:tr w:rsidR="0048120C" w14:paraId="01F023A2" w14:textId="77777777" w:rsidTr="00522C66">
        <w:tc>
          <w:tcPr>
            <w:tcW w:w="142" w:type="dxa"/>
            <w:gridSpan w:val="2"/>
          </w:tcPr>
          <w:p w14:paraId="65046807" w14:textId="77777777" w:rsidR="0048120C" w:rsidRDefault="0048120C"/>
        </w:tc>
        <w:tc>
          <w:tcPr>
            <w:tcW w:w="3120" w:type="dxa"/>
            <w:tcBorders>
              <w:top w:val="single" w:sz="18" w:space="0" w:color="476166" w:themeColor="accent1"/>
            </w:tcBorders>
          </w:tcPr>
          <w:p w14:paraId="7517B8F2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2A1F050A" w14:textId="77777777" w:rsidR="0048120C" w:rsidRDefault="0048120C"/>
        </w:tc>
        <w:tc>
          <w:tcPr>
            <w:tcW w:w="20" w:type="dxa"/>
            <w:tcBorders>
              <w:top w:val="single" w:sz="18" w:space="0" w:color="476166" w:themeColor="accent1"/>
            </w:tcBorders>
          </w:tcPr>
          <w:p w14:paraId="0311247B" w14:textId="77777777" w:rsidR="0048120C" w:rsidRDefault="0048120C"/>
        </w:tc>
        <w:tc>
          <w:tcPr>
            <w:tcW w:w="4296" w:type="dxa"/>
            <w:gridSpan w:val="3"/>
          </w:tcPr>
          <w:p w14:paraId="43B13FFA" w14:textId="77777777" w:rsidR="0048120C" w:rsidRDefault="0048120C"/>
        </w:tc>
      </w:tr>
      <w:tr w:rsidR="0048120C" w14:paraId="7F9F9F9F" w14:textId="77777777" w:rsidTr="00522C66">
        <w:trPr>
          <w:trHeight w:val="4546"/>
        </w:trPr>
        <w:tc>
          <w:tcPr>
            <w:tcW w:w="20" w:type="dxa"/>
          </w:tcPr>
          <w:p w14:paraId="74939EBE" w14:textId="77777777" w:rsidR="0048120C" w:rsidRDefault="0048120C"/>
        </w:tc>
        <w:tc>
          <w:tcPr>
            <w:tcW w:w="8632" w:type="dxa"/>
            <w:gridSpan w:val="6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5E3DD543" w14:textId="10937A0D" w:rsidR="0048120C" w:rsidRPr="0048120C" w:rsidRDefault="00F92F33" w:rsidP="0048120C">
            <w:pPr>
              <w:pStyle w:val="Heading5"/>
            </w:pPr>
            <w:r>
              <w:t>ShopNest Store</w:t>
            </w:r>
          </w:p>
          <w:p w14:paraId="052B4E06" w14:textId="77777777" w:rsidR="0048120C" w:rsidRDefault="0048120C" w:rsidP="0048120C"/>
          <w:p w14:paraId="319E6724" w14:textId="77777777" w:rsidR="007258EA" w:rsidRDefault="00F92F33" w:rsidP="007258EA">
            <w:pPr>
              <w:pStyle w:val="Heading5"/>
            </w:pPr>
            <w:r w:rsidRPr="007258EA">
              <w:rPr>
                <w:rFonts w:asciiTheme="minorHAnsi" w:hAnsiTheme="minorHAnsi"/>
                <w:b w:val="0"/>
                <w:color w:val="auto"/>
                <w:sz w:val="24"/>
                <w:szCs w:val="24"/>
              </w:rPr>
              <w:t xml:space="preserve">ShopNest store stands as the leading department store in the e-commerce marketplaces in Portugal. </w:t>
            </w:r>
            <w:r w:rsidR="007258EA" w:rsidRPr="007258EA">
              <w:rPr>
                <w:rFonts w:asciiTheme="minorHAnsi" w:hAnsiTheme="minorHAnsi"/>
                <w:b w:val="0"/>
                <w:color w:val="auto"/>
                <w:sz w:val="24"/>
                <w:szCs w:val="24"/>
              </w:rPr>
              <w:t>It allows merchants to showcase and sell their products with the added convenience of direct shipment to consumers.</w:t>
            </w:r>
            <w:r w:rsidR="007258EA" w:rsidRPr="007258EA">
              <w:rPr>
                <w:rFonts w:asciiTheme="minorHAnsi" w:hAnsiTheme="minorHAnsi"/>
                <w:b w:val="0"/>
                <w:color w:val="auto"/>
                <w:sz w:val="24"/>
                <w:szCs w:val="24"/>
              </w:rPr>
              <w:br/>
            </w:r>
          </w:p>
          <w:p w14:paraId="74D3CBFE" w14:textId="7D333C54" w:rsidR="007258EA" w:rsidRPr="0048120C" w:rsidRDefault="007258EA" w:rsidP="007258EA">
            <w:pPr>
              <w:pStyle w:val="Heading5"/>
            </w:pPr>
            <w:r>
              <w:br/>
              <w:t>Raw Data Set</w:t>
            </w:r>
          </w:p>
          <w:p w14:paraId="76A3F7F2" w14:textId="77777777" w:rsidR="007258EA" w:rsidRDefault="007258EA" w:rsidP="00F92F33">
            <w:pPr>
              <w:pStyle w:val="Text"/>
            </w:pPr>
          </w:p>
          <w:p w14:paraId="57280D1E" w14:textId="77777777" w:rsidR="0048120C" w:rsidRDefault="007258EA" w:rsidP="00F92F33">
            <w:pPr>
              <w:pStyle w:val="Tex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There are 9 datasets as follows :</w:t>
            </w:r>
          </w:p>
          <w:p w14:paraId="43B79DDE" w14:textId="77777777" w:rsidR="007258EA" w:rsidRDefault="007258EA" w:rsidP="00F92F33">
            <w:pPr>
              <w:pStyle w:val="Text"/>
              <w:rPr>
                <w:sz w:val="24"/>
                <w:szCs w:val="24"/>
              </w:rPr>
            </w:pPr>
          </w:p>
          <w:p w14:paraId="23BC3037" w14:textId="77777777" w:rsidR="007258EA" w:rsidRDefault="007258EA" w:rsidP="007258EA">
            <w:pPr>
              <w:pStyle w:val="Text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Customers_dataset</w:t>
            </w:r>
          </w:p>
          <w:p w14:paraId="4C8CAE80" w14:textId="77777777" w:rsidR="007258EA" w:rsidRDefault="007258EA" w:rsidP="007258EA">
            <w:pPr>
              <w:pStyle w:val="Text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Geolocation_dataset</w:t>
            </w:r>
          </w:p>
          <w:p w14:paraId="4CB8E4B9" w14:textId="77777777" w:rsidR="007258EA" w:rsidRDefault="007258EA" w:rsidP="007258EA">
            <w:pPr>
              <w:pStyle w:val="Text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Order_items_dataset</w:t>
            </w:r>
          </w:p>
          <w:p w14:paraId="103E5DD4" w14:textId="77777777" w:rsidR="007258EA" w:rsidRDefault="007258EA" w:rsidP="007258EA">
            <w:pPr>
              <w:pStyle w:val="Text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Order_payments_dataset</w:t>
            </w:r>
          </w:p>
          <w:p w14:paraId="42567F09" w14:textId="77777777" w:rsidR="007258EA" w:rsidRDefault="007258EA" w:rsidP="007258EA">
            <w:pPr>
              <w:pStyle w:val="Text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Order_reviews_dataset</w:t>
            </w:r>
          </w:p>
          <w:p w14:paraId="26662DC0" w14:textId="77777777" w:rsidR="007258EA" w:rsidRDefault="007258EA" w:rsidP="007258EA">
            <w:pPr>
              <w:pStyle w:val="Text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Orders_dataset</w:t>
            </w:r>
          </w:p>
          <w:p w14:paraId="56B6DC7D" w14:textId="77777777" w:rsidR="007258EA" w:rsidRDefault="007258EA" w:rsidP="007258EA">
            <w:pPr>
              <w:pStyle w:val="Text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Products_dataset</w:t>
            </w:r>
          </w:p>
          <w:p w14:paraId="62A4BD8D" w14:textId="77777777" w:rsidR="007258EA" w:rsidRDefault="007258EA" w:rsidP="007258EA">
            <w:pPr>
              <w:pStyle w:val="Text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Sellers-dataset</w:t>
            </w:r>
          </w:p>
          <w:p w14:paraId="66B59222" w14:textId="77777777" w:rsidR="007258EA" w:rsidRDefault="007258EA" w:rsidP="007258EA">
            <w:pPr>
              <w:pStyle w:val="Text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Product_categories</w:t>
            </w:r>
          </w:p>
          <w:p w14:paraId="70287D6C" w14:textId="14F51F5A" w:rsidR="007258EA" w:rsidRPr="007258EA" w:rsidRDefault="007258EA" w:rsidP="007258EA">
            <w:pPr>
              <w:pStyle w:val="Text"/>
              <w:rPr>
                <w:sz w:val="24"/>
                <w:szCs w:val="24"/>
              </w:rPr>
            </w:pPr>
          </w:p>
        </w:tc>
        <w:tc>
          <w:tcPr>
            <w:tcW w:w="1084" w:type="dxa"/>
          </w:tcPr>
          <w:p w14:paraId="5C6090CB" w14:textId="77777777" w:rsidR="0048120C" w:rsidRDefault="0048120C"/>
        </w:tc>
      </w:tr>
    </w:tbl>
    <w:p w14:paraId="0D5EF479" w14:textId="77777777" w:rsidR="007E7573" w:rsidRDefault="007E7573"/>
    <w:p w14:paraId="15FB1429" w14:textId="77777777" w:rsidR="00EB7C2B" w:rsidRDefault="00EB7C2B" w:rsidP="00EB7C2B"/>
    <w:p w14:paraId="2B933456" w14:textId="4278D452" w:rsidR="00522C66" w:rsidRPr="0048120C" w:rsidRDefault="00522C66" w:rsidP="00522C66">
      <w:pPr>
        <w:pStyle w:val="Heading5"/>
      </w:pPr>
      <w:r>
        <w:t>Dashboard Contents</w:t>
      </w:r>
    </w:p>
    <w:p w14:paraId="494BA055" w14:textId="77777777" w:rsidR="00522C66" w:rsidRDefault="00522C66" w:rsidP="00522C66">
      <w:pPr>
        <w:pStyle w:val="Text"/>
      </w:pPr>
    </w:p>
    <w:p w14:paraId="7552B597" w14:textId="1343F5B3" w:rsidR="00522C66" w:rsidRDefault="00522C66" w:rsidP="00522C66">
      <w:pPr>
        <w:pStyle w:val="Text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>
        <w:rPr>
          <w:sz w:val="24"/>
          <w:szCs w:val="24"/>
        </w:rPr>
        <w:t>dashboard contains 5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separate reports to provide detailed analysi</w:t>
      </w:r>
      <w:r>
        <w:rPr>
          <w:sz w:val="24"/>
          <w:szCs w:val="24"/>
        </w:rPr>
        <w:t>s</w:t>
      </w:r>
      <w:r>
        <w:rPr>
          <w:sz w:val="24"/>
          <w:szCs w:val="24"/>
        </w:rPr>
        <w:t xml:space="preserve"> in each level as</w:t>
      </w:r>
      <w:r>
        <w:rPr>
          <w:sz w:val="24"/>
          <w:szCs w:val="24"/>
        </w:rPr>
        <w:t xml:space="preserve"> follows :</w:t>
      </w:r>
    </w:p>
    <w:p w14:paraId="010D6476" w14:textId="77777777" w:rsidR="00522C66" w:rsidRDefault="00522C66" w:rsidP="00522C66">
      <w:pPr>
        <w:pStyle w:val="Text"/>
        <w:rPr>
          <w:sz w:val="24"/>
          <w:szCs w:val="24"/>
        </w:rPr>
      </w:pPr>
    </w:p>
    <w:p w14:paraId="79D3A70E" w14:textId="1ECC2C35" w:rsidR="00522C66" w:rsidRDefault="00522C66" w:rsidP="00522C66">
      <w:pPr>
        <w:pStyle w:val="Text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Product level Analysis</w:t>
      </w:r>
    </w:p>
    <w:p w14:paraId="537B26EC" w14:textId="77777777" w:rsidR="00522C66" w:rsidRDefault="00522C66" w:rsidP="00522C66">
      <w:pPr>
        <w:pStyle w:val="Text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Order level Analysis</w:t>
      </w:r>
    </w:p>
    <w:p w14:paraId="2E3959D0" w14:textId="25A5160E" w:rsidR="00522C66" w:rsidRDefault="00522C66" w:rsidP="00522C66">
      <w:pPr>
        <w:pStyle w:val="Text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State level Analysis</w:t>
      </w:r>
    </w:p>
    <w:p w14:paraId="69374E09" w14:textId="0BFD4F79" w:rsidR="00522C66" w:rsidRDefault="00522C66" w:rsidP="00522C66">
      <w:pPr>
        <w:pStyle w:val="Text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Yearly &amp; Quarterly Order Analysis</w:t>
      </w:r>
    </w:p>
    <w:p w14:paraId="3EB243FE" w14:textId="0D3E363D" w:rsidR="00522C66" w:rsidRDefault="00522C66" w:rsidP="00522C66">
      <w:pPr>
        <w:pStyle w:val="Text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Yearly &amp; Quarterly </w:t>
      </w:r>
      <w:r>
        <w:rPr>
          <w:sz w:val="24"/>
          <w:szCs w:val="24"/>
        </w:rPr>
        <w:t>Revenue</w:t>
      </w:r>
      <w:r>
        <w:rPr>
          <w:sz w:val="24"/>
          <w:szCs w:val="24"/>
        </w:rPr>
        <w:t xml:space="preserve"> Analysis</w:t>
      </w:r>
    </w:p>
    <w:p w14:paraId="09B9A86F" w14:textId="64FC50BD" w:rsidR="00522C66" w:rsidRDefault="00522C66" w:rsidP="00522C66">
      <w:pPr>
        <w:pStyle w:val="Text"/>
        <w:ind w:left="720"/>
        <w:rPr>
          <w:sz w:val="24"/>
          <w:szCs w:val="24"/>
        </w:rPr>
      </w:pPr>
    </w:p>
    <w:p w14:paraId="63DA7D58" w14:textId="77777777" w:rsidR="007258EA" w:rsidRDefault="007258EA" w:rsidP="00EB7C2B"/>
    <w:p w14:paraId="4D0ACFFC" w14:textId="77777777" w:rsidR="007258EA" w:rsidRDefault="007258EA" w:rsidP="00EB7C2B"/>
    <w:p w14:paraId="6B4F9E49" w14:textId="77777777" w:rsidR="007258EA" w:rsidRDefault="007258EA" w:rsidP="00EB7C2B"/>
    <w:p w14:paraId="6B420D59" w14:textId="77777777" w:rsidR="007258EA" w:rsidRDefault="007258EA" w:rsidP="00EB7C2B"/>
    <w:p w14:paraId="08E63837" w14:textId="77777777" w:rsidR="007258EA" w:rsidRDefault="007258EA" w:rsidP="00EB7C2B"/>
    <w:p w14:paraId="50442266" w14:textId="77777777" w:rsidR="00522C66" w:rsidRDefault="00522C66" w:rsidP="00EB7C2B"/>
    <w:p w14:paraId="54E64E03" w14:textId="77777777" w:rsidR="00522C66" w:rsidRDefault="00522C66" w:rsidP="00EB7C2B"/>
    <w:p w14:paraId="4EC12793" w14:textId="77777777" w:rsidR="00522C66" w:rsidRDefault="00522C66" w:rsidP="00EB7C2B"/>
    <w:p w14:paraId="2E6C233F" w14:textId="77777777" w:rsidR="00522C66" w:rsidRDefault="00522C66" w:rsidP="00EB7C2B"/>
    <w:p w14:paraId="483E0ED3" w14:textId="77777777" w:rsidR="007258EA" w:rsidRDefault="007258EA" w:rsidP="00EB7C2B"/>
    <w:p w14:paraId="0F12415B" w14:textId="77777777" w:rsidR="007258EA" w:rsidRDefault="007258EA" w:rsidP="00EB7C2B"/>
    <w:p w14:paraId="27569862" w14:textId="6EEDC157" w:rsidR="007258EA" w:rsidRPr="0048120C" w:rsidRDefault="007258EA" w:rsidP="007258EA">
      <w:pPr>
        <w:pStyle w:val="Heading5"/>
      </w:pPr>
      <w:r>
        <w:lastRenderedPageBreak/>
        <w:t xml:space="preserve">Dashboard </w:t>
      </w:r>
      <w:r w:rsidR="00522C66">
        <w:t>Walkthorugh</w:t>
      </w:r>
    </w:p>
    <w:p w14:paraId="40209CE0" w14:textId="77777777" w:rsidR="007258EA" w:rsidRDefault="007258EA" w:rsidP="007258EA">
      <w:pPr>
        <w:pStyle w:val="Text"/>
      </w:pPr>
    </w:p>
    <w:p w14:paraId="0A1512E3" w14:textId="315F4F81" w:rsidR="007258EA" w:rsidRDefault="00522C66" w:rsidP="007258EA">
      <w:pPr>
        <w:pStyle w:val="ListParagraph"/>
        <w:numPr>
          <w:ilvl w:val="0"/>
          <w:numId w:val="4"/>
        </w:numPr>
      </w:pPr>
      <w:r>
        <w:t>Home Page</w:t>
      </w:r>
    </w:p>
    <w:p w14:paraId="1E76236C" w14:textId="77777777" w:rsidR="00522C66" w:rsidRDefault="00522C66" w:rsidP="00522C66">
      <w:pPr>
        <w:pStyle w:val="ListParagraph"/>
      </w:pPr>
    </w:p>
    <w:p w14:paraId="4C6A83DE" w14:textId="27C7AF5B" w:rsidR="00522C66" w:rsidRDefault="00522C66" w:rsidP="00522C66">
      <w:pPr>
        <w:pStyle w:val="ListParagraph"/>
        <w:jc w:val="center"/>
      </w:pPr>
      <w:r w:rsidRPr="00522C66">
        <w:drawing>
          <wp:anchor distT="0" distB="0" distL="114300" distR="114300" simplePos="0" relativeHeight="251665408" behindDoc="0" locked="0" layoutInCell="1" allowOverlap="1" wp14:anchorId="329EF958" wp14:editId="121BD8C8">
            <wp:simplePos x="0" y="0"/>
            <wp:positionH relativeFrom="margin">
              <wp:align>center</wp:align>
            </wp:positionH>
            <wp:positionV relativeFrom="paragraph">
              <wp:posOffset>2884</wp:posOffset>
            </wp:positionV>
            <wp:extent cx="6858000" cy="3853815"/>
            <wp:effectExtent l="0" t="0" r="0" b="0"/>
            <wp:wrapTopAndBottom/>
            <wp:docPr id="235549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4914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03596A" w14:textId="338CA3A2" w:rsidR="007258EA" w:rsidRDefault="00522C66" w:rsidP="00EB7C2B">
      <w:r>
        <w:t xml:space="preserve">The homepage contains quick insights on </w:t>
      </w:r>
    </w:p>
    <w:p w14:paraId="6121E145" w14:textId="4FFC0622" w:rsidR="00522C66" w:rsidRDefault="00522C66" w:rsidP="00522C66">
      <w:pPr>
        <w:pStyle w:val="ListParagraph"/>
        <w:numPr>
          <w:ilvl w:val="0"/>
          <w:numId w:val="4"/>
        </w:numPr>
      </w:pPr>
      <w:r>
        <w:t>Total Sales</w:t>
      </w:r>
    </w:p>
    <w:p w14:paraId="747D0AD2" w14:textId="72A41BA6" w:rsidR="00522C66" w:rsidRDefault="00522C66" w:rsidP="00522C66">
      <w:pPr>
        <w:pStyle w:val="ListParagraph"/>
        <w:numPr>
          <w:ilvl w:val="0"/>
          <w:numId w:val="4"/>
        </w:numPr>
      </w:pPr>
      <w:r>
        <w:t>Total Orders</w:t>
      </w:r>
    </w:p>
    <w:p w14:paraId="63D74368" w14:textId="184E0612" w:rsidR="00522C66" w:rsidRDefault="00522C66" w:rsidP="00522C66">
      <w:pPr>
        <w:pStyle w:val="ListParagraph"/>
        <w:numPr>
          <w:ilvl w:val="0"/>
          <w:numId w:val="4"/>
        </w:numPr>
      </w:pPr>
      <w:r>
        <w:t>Trusted consumers gained</w:t>
      </w:r>
    </w:p>
    <w:p w14:paraId="633506B8" w14:textId="662C53CE" w:rsidR="00522C66" w:rsidRDefault="00522C66" w:rsidP="00522C66">
      <w:pPr>
        <w:pStyle w:val="ListParagraph"/>
        <w:numPr>
          <w:ilvl w:val="0"/>
          <w:numId w:val="4"/>
        </w:numPr>
      </w:pPr>
      <w:r>
        <w:t xml:space="preserve">Sellers </w:t>
      </w:r>
      <w:r w:rsidR="00C47A7C">
        <w:t>in partnership with</w:t>
      </w:r>
    </w:p>
    <w:p w14:paraId="5B63485B" w14:textId="3B5A8B65" w:rsidR="00C47A7C" w:rsidRDefault="00C47A7C" w:rsidP="00C47A7C">
      <w:pPr>
        <w:pStyle w:val="ListParagraph"/>
        <w:numPr>
          <w:ilvl w:val="0"/>
          <w:numId w:val="4"/>
        </w:numPr>
      </w:pPr>
      <w:r>
        <w:t xml:space="preserve">Current Total products </w:t>
      </w:r>
    </w:p>
    <w:p w14:paraId="0C0EB27F" w14:textId="77777777" w:rsidR="00C47A7C" w:rsidRDefault="00C47A7C" w:rsidP="00C47A7C"/>
    <w:p w14:paraId="44C10279" w14:textId="25AE4341" w:rsidR="00C47A7C" w:rsidRDefault="00C47A7C" w:rsidP="00C47A7C">
      <w:r>
        <w:t>It also showcases the Revenue trend across 2016, 2017 and 2018. Currently we see revenue of 3.3 Million</w:t>
      </w:r>
    </w:p>
    <w:p w14:paraId="065191F7" w14:textId="77777777" w:rsidR="00C47A7C" w:rsidRDefault="00C47A7C" w:rsidP="00C47A7C"/>
    <w:p w14:paraId="38FEC718" w14:textId="2E9E42AB" w:rsidR="00C47A7C" w:rsidRDefault="00C47A7C" w:rsidP="00C47A7C">
      <w:r>
        <w:t xml:space="preserve">It highlights the top sold &amp; top rated Product category </w:t>
      </w:r>
    </w:p>
    <w:p w14:paraId="5C378062" w14:textId="77777777" w:rsidR="00C47A7C" w:rsidRDefault="00C47A7C" w:rsidP="00C47A7C"/>
    <w:p w14:paraId="6EE09F2E" w14:textId="6BC5D3D9" w:rsidR="00C47A7C" w:rsidRDefault="00C47A7C" w:rsidP="00C47A7C">
      <w:r>
        <w:t>Then, it contains buttons to navigate to various dashboards which contains detailed analysis at each level such as :</w:t>
      </w:r>
    </w:p>
    <w:p w14:paraId="5594B398" w14:textId="77777777" w:rsidR="00C47A7C" w:rsidRDefault="00C47A7C" w:rsidP="00C47A7C"/>
    <w:p w14:paraId="3670891D" w14:textId="77777777" w:rsidR="00C47A7C" w:rsidRDefault="00C47A7C" w:rsidP="00C47A7C">
      <w:pPr>
        <w:pStyle w:val="Text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Product level Analysis</w:t>
      </w:r>
    </w:p>
    <w:p w14:paraId="164900D1" w14:textId="77777777" w:rsidR="00C47A7C" w:rsidRDefault="00C47A7C" w:rsidP="00C47A7C">
      <w:pPr>
        <w:pStyle w:val="Text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Order level Analysis</w:t>
      </w:r>
    </w:p>
    <w:p w14:paraId="09B11F41" w14:textId="77777777" w:rsidR="00C47A7C" w:rsidRDefault="00C47A7C" w:rsidP="00C47A7C">
      <w:pPr>
        <w:pStyle w:val="Text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State level Analysis</w:t>
      </w:r>
    </w:p>
    <w:p w14:paraId="6B08C578" w14:textId="77777777" w:rsidR="00C47A7C" w:rsidRDefault="00C47A7C" w:rsidP="00C47A7C">
      <w:pPr>
        <w:pStyle w:val="Text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Yearly &amp; Quarterly Order Analysis</w:t>
      </w:r>
    </w:p>
    <w:p w14:paraId="4A8C8A06" w14:textId="77777777" w:rsidR="00C47A7C" w:rsidRDefault="00C47A7C" w:rsidP="00C47A7C">
      <w:pPr>
        <w:pStyle w:val="Text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Yearly &amp; Quarterly Revenue Analysis</w:t>
      </w:r>
    </w:p>
    <w:p w14:paraId="4ABC575E" w14:textId="77777777" w:rsidR="00C47A7C" w:rsidRDefault="00C47A7C" w:rsidP="00C47A7C"/>
    <w:p w14:paraId="52EB1866" w14:textId="77777777" w:rsidR="00C47A7C" w:rsidRDefault="00C47A7C" w:rsidP="00C47A7C"/>
    <w:p w14:paraId="65917D82" w14:textId="77777777" w:rsidR="00C47A7C" w:rsidRDefault="00C47A7C" w:rsidP="00C47A7C"/>
    <w:p w14:paraId="321AD3DE" w14:textId="77777777" w:rsidR="00C47A7C" w:rsidRDefault="00C47A7C" w:rsidP="00C47A7C"/>
    <w:p w14:paraId="2ECA9A7B" w14:textId="77777777" w:rsidR="00C47A7C" w:rsidRDefault="00C47A7C" w:rsidP="00C47A7C"/>
    <w:p w14:paraId="720D74BA" w14:textId="77777777" w:rsidR="00C47A7C" w:rsidRDefault="00C47A7C" w:rsidP="00C47A7C"/>
    <w:p w14:paraId="4D1EC474" w14:textId="77777777" w:rsidR="00C47A7C" w:rsidRDefault="00C47A7C" w:rsidP="00C47A7C"/>
    <w:p w14:paraId="6F9B3B12" w14:textId="77777777" w:rsidR="00C47A7C" w:rsidRDefault="00C47A7C" w:rsidP="00C47A7C"/>
    <w:p w14:paraId="5E5E8758" w14:textId="77777777" w:rsidR="004D43FA" w:rsidRDefault="004D43FA" w:rsidP="00C47A7C"/>
    <w:p w14:paraId="6F91340D" w14:textId="77777777" w:rsidR="004D43FA" w:rsidRDefault="004D43FA" w:rsidP="00C47A7C"/>
    <w:p w14:paraId="47927D19" w14:textId="60640365" w:rsidR="00C47A7C" w:rsidRDefault="00C47A7C" w:rsidP="00C47A7C">
      <w:pPr>
        <w:pStyle w:val="Tex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Product level Analysis</w:t>
      </w:r>
      <w:r>
        <w:rPr>
          <w:sz w:val="24"/>
          <w:szCs w:val="24"/>
        </w:rPr>
        <w:t xml:space="preserve"> Page</w:t>
      </w:r>
    </w:p>
    <w:p w14:paraId="3C5DFCF8" w14:textId="77777777" w:rsidR="004D43FA" w:rsidRDefault="004D43FA" w:rsidP="004D43FA">
      <w:pPr>
        <w:pStyle w:val="Text"/>
        <w:rPr>
          <w:sz w:val="24"/>
          <w:szCs w:val="24"/>
        </w:rPr>
      </w:pPr>
    </w:p>
    <w:p w14:paraId="378A5FA4" w14:textId="77777777" w:rsidR="004D43FA" w:rsidRDefault="004D43FA" w:rsidP="004D43FA">
      <w:pPr>
        <w:pStyle w:val="Text"/>
        <w:rPr>
          <w:sz w:val="24"/>
          <w:szCs w:val="24"/>
        </w:rPr>
      </w:pPr>
    </w:p>
    <w:p w14:paraId="3DE8D167" w14:textId="77777777" w:rsidR="00C47A7C" w:rsidRDefault="00C47A7C" w:rsidP="00C47A7C">
      <w:pPr>
        <w:pStyle w:val="ListParagraph"/>
      </w:pPr>
    </w:p>
    <w:p w14:paraId="27B62A0C" w14:textId="16D0FD13" w:rsidR="00C47A7C" w:rsidRDefault="00C47A7C" w:rsidP="00C47A7C">
      <w:pPr>
        <w:pStyle w:val="ListParagraph"/>
        <w:jc w:val="center"/>
      </w:pPr>
      <w:r w:rsidRPr="00C47A7C">
        <w:drawing>
          <wp:anchor distT="0" distB="0" distL="114300" distR="114300" simplePos="0" relativeHeight="251666432" behindDoc="0" locked="0" layoutInCell="1" allowOverlap="1" wp14:anchorId="6A8976E0" wp14:editId="3A35C39B">
            <wp:simplePos x="0" y="0"/>
            <wp:positionH relativeFrom="margin">
              <wp:align>center</wp:align>
            </wp:positionH>
            <wp:positionV relativeFrom="paragraph">
              <wp:posOffset>1927</wp:posOffset>
            </wp:positionV>
            <wp:extent cx="6858000" cy="3853815"/>
            <wp:effectExtent l="0" t="0" r="0" b="0"/>
            <wp:wrapTopAndBottom/>
            <wp:docPr id="145061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1559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B99568" w14:textId="77777777" w:rsidR="004D43FA" w:rsidRDefault="004D43FA" w:rsidP="00C47A7C"/>
    <w:p w14:paraId="1DBB34A9" w14:textId="77777777" w:rsidR="004D43FA" w:rsidRDefault="004D43FA" w:rsidP="00C47A7C"/>
    <w:p w14:paraId="783C27EB" w14:textId="77777777" w:rsidR="004D43FA" w:rsidRDefault="004D43FA" w:rsidP="00C47A7C"/>
    <w:p w14:paraId="0D4F2DB9" w14:textId="77777777" w:rsidR="004D43FA" w:rsidRDefault="004D43FA" w:rsidP="00C47A7C"/>
    <w:p w14:paraId="1277C8BB" w14:textId="36D465B9" w:rsidR="00C47A7C" w:rsidRDefault="00C47A7C" w:rsidP="00C47A7C">
      <w:r>
        <w:t>Th</w:t>
      </w:r>
      <w:r>
        <w:t xml:space="preserve">is </w:t>
      </w:r>
      <w:r>
        <w:t xml:space="preserve">page contains </w:t>
      </w:r>
      <w:r>
        <w:t xml:space="preserve">detailed report on </w:t>
      </w:r>
      <w:r>
        <w:t xml:space="preserve"> </w:t>
      </w:r>
    </w:p>
    <w:p w14:paraId="185C7485" w14:textId="48794AD6" w:rsidR="00C47A7C" w:rsidRDefault="00C47A7C" w:rsidP="0001342D">
      <w:pPr>
        <w:pStyle w:val="ListParagraph"/>
        <w:numPr>
          <w:ilvl w:val="0"/>
          <w:numId w:val="13"/>
        </w:numPr>
      </w:pPr>
      <w:r>
        <w:t>To</w:t>
      </w:r>
      <w:r>
        <w:t>p 10 product categories by sales</w:t>
      </w:r>
    </w:p>
    <w:p w14:paraId="2DEEC9D7" w14:textId="7E6602FE" w:rsidR="00C47A7C" w:rsidRDefault="00C47A7C" w:rsidP="0001342D">
      <w:pPr>
        <w:pStyle w:val="ListParagraph"/>
        <w:numPr>
          <w:ilvl w:val="0"/>
          <w:numId w:val="13"/>
        </w:numPr>
      </w:pPr>
      <w:r>
        <w:t>Top 10 High rated Product Categories</w:t>
      </w:r>
    </w:p>
    <w:p w14:paraId="01C232CC" w14:textId="7E63AF61" w:rsidR="00C47A7C" w:rsidRDefault="00C47A7C" w:rsidP="0001342D">
      <w:pPr>
        <w:pStyle w:val="ListParagraph"/>
        <w:numPr>
          <w:ilvl w:val="0"/>
          <w:numId w:val="13"/>
        </w:numPr>
      </w:pPr>
      <w:r>
        <w:t>Bottom</w:t>
      </w:r>
      <w:r>
        <w:t xml:space="preserve"> 10 Low rated Product Categories</w:t>
      </w:r>
    </w:p>
    <w:p w14:paraId="7AA40E5A" w14:textId="3BCACFD7" w:rsidR="00C47A7C" w:rsidRDefault="00C47A7C" w:rsidP="0001342D">
      <w:pPr>
        <w:pStyle w:val="ListParagraph"/>
        <w:numPr>
          <w:ilvl w:val="0"/>
          <w:numId w:val="13"/>
        </w:numPr>
      </w:pPr>
      <w:r>
        <w:t>Rating wise Count of Products</w:t>
      </w:r>
    </w:p>
    <w:p w14:paraId="02C79B85" w14:textId="765C04C3" w:rsidR="00C47A7C" w:rsidRDefault="00C47A7C" w:rsidP="0001342D">
      <w:pPr>
        <w:pStyle w:val="ListParagraph"/>
        <w:numPr>
          <w:ilvl w:val="0"/>
          <w:numId w:val="13"/>
        </w:numPr>
      </w:pPr>
      <w:r>
        <w:t>Total Sales &amp; total Products in Sock</w:t>
      </w:r>
    </w:p>
    <w:p w14:paraId="7B9BBED3" w14:textId="77777777" w:rsidR="004D43FA" w:rsidRDefault="004D43FA" w:rsidP="004D43FA"/>
    <w:p w14:paraId="75B79156" w14:textId="77777777" w:rsidR="004D43FA" w:rsidRDefault="004D43FA" w:rsidP="004D43FA"/>
    <w:p w14:paraId="3EA5E481" w14:textId="77777777" w:rsidR="00C47A7C" w:rsidRDefault="00C47A7C" w:rsidP="00C47A7C"/>
    <w:p w14:paraId="02C1E45B" w14:textId="0188EA7D" w:rsidR="00C47A7C" w:rsidRDefault="00C47A7C" w:rsidP="00C47A7C">
      <w:r>
        <w:t>Insights</w:t>
      </w:r>
    </w:p>
    <w:p w14:paraId="01296F61" w14:textId="4552D2D6" w:rsidR="00C47A7C" w:rsidRDefault="00C47A7C" w:rsidP="00C47A7C">
      <w:pPr>
        <w:pStyle w:val="ListParagraph"/>
        <w:numPr>
          <w:ilvl w:val="0"/>
          <w:numId w:val="8"/>
        </w:numPr>
      </w:pPr>
      <w:r>
        <w:t xml:space="preserve">Health_beauty is the top most sold </w:t>
      </w:r>
      <w:r>
        <w:t>product category</w:t>
      </w:r>
    </w:p>
    <w:p w14:paraId="7DBB1B80" w14:textId="6896E573" w:rsidR="00C47A7C" w:rsidRDefault="00C47A7C" w:rsidP="00C47A7C">
      <w:pPr>
        <w:pStyle w:val="ListParagraph"/>
        <w:numPr>
          <w:ilvl w:val="0"/>
          <w:numId w:val="8"/>
        </w:numPr>
      </w:pPr>
      <w:r>
        <w:t>Majority of the Products</w:t>
      </w:r>
      <w:r w:rsidR="004D43FA">
        <w:t xml:space="preserve"> are rated </w:t>
      </w:r>
      <w:r w:rsidR="0001342D">
        <w:t>between 4.1 - 5.0</w:t>
      </w:r>
    </w:p>
    <w:p w14:paraId="7D3A17E2" w14:textId="547FDA37" w:rsidR="004D43FA" w:rsidRDefault="004D43FA" w:rsidP="00C47A7C">
      <w:pPr>
        <w:pStyle w:val="ListParagraph"/>
        <w:numPr>
          <w:ilvl w:val="0"/>
          <w:numId w:val="8"/>
        </w:numPr>
      </w:pPr>
      <w:r>
        <w:t xml:space="preserve">Security_and_services is the lowest rated </w:t>
      </w:r>
      <w:r>
        <w:t>product category</w:t>
      </w:r>
    </w:p>
    <w:p w14:paraId="0CC29F78" w14:textId="49D3A32B" w:rsidR="004D43FA" w:rsidRDefault="004D43FA" w:rsidP="00C47A7C">
      <w:pPr>
        <w:pStyle w:val="ListParagraph"/>
        <w:numPr>
          <w:ilvl w:val="0"/>
          <w:numId w:val="8"/>
        </w:numPr>
      </w:pPr>
      <w:r>
        <w:t xml:space="preserve">Cds_dvds_musicals is the highest rated </w:t>
      </w:r>
      <w:r>
        <w:t>product category</w:t>
      </w:r>
    </w:p>
    <w:p w14:paraId="63621DCB" w14:textId="77777777" w:rsidR="00C47A7C" w:rsidRDefault="00C47A7C" w:rsidP="00C47A7C"/>
    <w:p w14:paraId="045A6C1E" w14:textId="77777777" w:rsidR="00C47A7C" w:rsidRDefault="00C47A7C" w:rsidP="00C47A7C"/>
    <w:p w14:paraId="7EF9BB97" w14:textId="77777777" w:rsidR="004D43FA" w:rsidRDefault="004D43FA" w:rsidP="00C47A7C"/>
    <w:p w14:paraId="56AA858A" w14:textId="77777777" w:rsidR="004D43FA" w:rsidRDefault="004D43FA" w:rsidP="00C47A7C"/>
    <w:p w14:paraId="4B9CC44F" w14:textId="77777777" w:rsidR="004D43FA" w:rsidRDefault="004D43FA" w:rsidP="00C47A7C"/>
    <w:p w14:paraId="76DD72F4" w14:textId="77777777" w:rsidR="004D43FA" w:rsidRDefault="004D43FA" w:rsidP="00C47A7C"/>
    <w:p w14:paraId="4DC3DFCF" w14:textId="77777777" w:rsidR="004D43FA" w:rsidRDefault="004D43FA" w:rsidP="004D43FA"/>
    <w:p w14:paraId="6E6DE808" w14:textId="77777777" w:rsidR="004D43FA" w:rsidRDefault="004D43FA" w:rsidP="004D43FA"/>
    <w:p w14:paraId="096B60F6" w14:textId="3ED900E8" w:rsidR="004D43FA" w:rsidRDefault="004D43FA" w:rsidP="004D43FA">
      <w:pPr>
        <w:pStyle w:val="Tex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Order</w:t>
      </w:r>
      <w:r>
        <w:rPr>
          <w:sz w:val="24"/>
          <w:szCs w:val="24"/>
        </w:rPr>
        <w:t xml:space="preserve"> level Analysis Page</w:t>
      </w:r>
    </w:p>
    <w:p w14:paraId="77738020" w14:textId="77777777" w:rsidR="004D43FA" w:rsidRDefault="004D43FA" w:rsidP="004D43FA">
      <w:pPr>
        <w:pStyle w:val="Text"/>
        <w:rPr>
          <w:sz w:val="24"/>
          <w:szCs w:val="24"/>
        </w:rPr>
      </w:pPr>
    </w:p>
    <w:p w14:paraId="250745C3" w14:textId="77777777" w:rsidR="004D43FA" w:rsidRDefault="004D43FA" w:rsidP="004D43FA">
      <w:pPr>
        <w:pStyle w:val="Text"/>
        <w:rPr>
          <w:sz w:val="24"/>
          <w:szCs w:val="24"/>
        </w:rPr>
      </w:pPr>
    </w:p>
    <w:p w14:paraId="230C0051" w14:textId="77777777" w:rsidR="004D43FA" w:rsidRDefault="004D43FA" w:rsidP="004D43FA">
      <w:pPr>
        <w:pStyle w:val="ListParagraph"/>
      </w:pPr>
    </w:p>
    <w:p w14:paraId="1E74D8ED" w14:textId="29BD0818" w:rsidR="004D43FA" w:rsidRDefault="004D43FA" w:rsidP="004D43FA">
      <w:pPr>
        <w:pStyle w:val="ListParagraph"/>
        <w:jc w:val="center"/>
      </w:pPr>
      <w:r w:rsidRPr="004D43FA">
        <w:drawing>
          <wp:anchor distT="0" distB="0" distL="114300" distR="114300" simplePos="0" relativeHeight="251675648" behindDoc="0" locked="0" layoutInCell="1" allowOverlap="1" wp14:anchorId="53EC49EC" wp14:editId="6C6F168E">
            <wp:simplePos x="0" y="0"/>
            <wp:positionH relativeFrom="margin">
              <wp:align>center</wp:align>
            </wp:positionH>
            <wp:positionV relativeFrom="paragraph">
              <wp:posOffset>1690</wp:posOffset>
            </wp:positionV>
            <wp:extent cx="6858000" cy="3802380"/>
            <wp:effectExtent l="0" t="0" r="0" b="7620"/>
            <wp:wrapTopAndBottom/>
            <wp:docPr id="50847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794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B2CA1A" w14:textId="77777777" w:rsidR="004D43FA" w:rsidRDefault="004D43FA" w:rsidP="004D43FA"/>
    <w:p w14:paraId="03CB5B97" w14:textId="77777777" w:rsidR="004D43FA" w:rsidRDefault="004D43FA" w:rsidP="004D43FA"/>
    <w:p w14:paraId="2B856954" w14:textId="77777777" w:rsidR="004D43FA" w:rsidRDefault="004D43FA" w:rsidP="004D43FA"/>
    <w:p w14:paraId="38267B35" w14:textId="77777777" w:rsidR="004D43FA" w:rsidRDefault="004D43FA" w:rsidP="004D43FA">
      <w:r>
        <w:t xml:space="preserve">This page contains detailed report on  </w:t>
      </w:r>
    </w:p>
    <w:p w14:paraId="375162DE" w14:textId="10BA1545" w:rsidR="004D43FA" w:rsidRDefault="004D43FA" w:rsidP="0001342D">
      <w:pPr>
        <w:pStyle w:val="ListParagraph"/>
        <w:numPr>
          <w:ilvl w:val="0"/>
          <w:numId w:val="14"/>
        </w:numPr>
      </w:pPr>
      <w:r>
        <w:t>Product Category wise Delayed Order count</w:t>
      </w:r>
    </w:p>
    <w:p w14:paraId="484AA47B" w14:textId="67076904" w:rsidR="004D43FA" w:rsidRDefault="004D43FA" w:rsidP="0001342D">
      <w:pPr>
        <w:pStyle w:val="ListParagraph"/>
        <w:numPr>
          <w:ilvl w:val="0"/>
          <w:numId w:val="14"/>
        </w:numPr>
      </w:pPr>
      <w:r>
        <w:t>Payment method wise Order count</w:t>
      </w:r>
    </w:p>
    <w:p w14:paraId="7294E79C" w14:textId="5B9D9E92" w:rsidR="004D43FA" w:rsidRDefault="004D43FA" w:rsidP="0001342D">
      <w:pPr>
        <w:pStyle w:val="ListParagraph"/>
        <w:numPr>
          <w:ilvl w:val="0"/>
          <w:numId w:val="14"/>
        </w:numPr>
      </w:pPr>
      <w:r>
        <w:t>Month wise On-time and Delayed Orders</w:t>
      </w:r>
    </w:p>
    <w:p w14:paraId="51F457F8" w14:textId="77777777" w:rsidR="004D43FA" w:rsidRDefault="004D43FA" w:rsidP="004D43FA"/>
    <w:p w14:paraId="25DF987E" w14:textId="77777777" w:rsidR="004D43FA" w:rsidRDefault="004D43FA" w:rsidP="004D43FA"/>
    <w:p w14:paraId="0DE9D39F" w14:textId="77777777" w:rsidR="004D43FA" w:rsidRDefault="004D43FA" w:rsidP="004D43FA"/>
    <w:p w14:paraId="5E6836ED" w14:textId="77777777" w:rsidR="004D43FA" w:rsidRDefault="004D43FA" w:rsidP="004D43FA">
      <w:r>
        <w:t>Insights</w:t>
      </w:r>
    </w:p>
    <w:p w14:paraId="5F101CD4" w14:textId="7D897B9A" w:rsidR="004D43FA" w:rsidRDefault="004D43FA" w:rsidP="004D43FA">
      <w:pPr>
        <w:pStyle w:val="ListParagraph"/>
        <w:numPr>
          <w:ilvl w:val="0"/>
          <w:numId w:val="8"/>
        </w:numPr>
      </w:pPr>
      <w:r>
        <w:t>Month of August has the highest orders which are delivered On-time</w:t>
      </w:r>
    </w:p>
    <w:p w14:paraId="5C817D82" w14:textId="4847B19B" w:rsidR="004D43FA" w:rsidRDefault="004D43FA" w:rsidP="004D43FA">
      <w:pPr>
        <w:pStyle w:val="ListParagraph"/>
        <w:numPr>
          <w:ilvl w:val="0"/>
          <w:numId w:val="8"/>
        </w:numPr>
      </w:pPr>
      <w:r>
        <w:t xml:space="preserve">Month of </w:t>
      </w:r>
      <w:r>
        <w:t>March</w:t>
      </w:r>
      <w:r>
        <w:t xml:space="preserve"> has the highest orders </w:t>
      </w:r>
      <w:r>
        <w:t>with delayed delivery</w:t>
      </w:r>
    </w:p>
    <w:p w14:paraId="09312251" w14:textId="7E3EBF8E" w:rsidR="004D43FA" w:rsidRDefault="004D43FA" w:rsidP="004D43FA">
      <w:pPr>
        <w:pStyle w:val="ListParagraph"/>
        <w:numPr>
          <w:ilvl w:val="0"/>
          <w:numId w:val="8"/>
        </w:numPr>
      </w:pPr>
      <w:r>
        <w:t>Bed_bath_table</w:t>
      </w:r>
      <w:r>
        <w:t xml:space="preserve"> product category</w:t>
      </w:r>
      <w:r>
        <w:t xml:space="preserve"> </w:t>
      </w:r>
      <w:r>
        <w:t>has the highest orders with delayed delivery</w:t>
      </w:r>
    </w:p>
    <w:p w14:paraId="3CFE304D" w14:textId="78193F3B" w:rsidR="004D43FA" w:rsidRDefault="004D43FA" w:rsidP="004D43FA">
      <w:pPr>
        <w:pStyle w:val="ListParagraph"/>
        <w:numPr>
          <w:ilvl w:val="0"/>
          <w:numId w:val="8"/>
        </w:numPr>
      </w:pPr>
      <w:r>
        <w:t xml:space="preserve">Credit Card is the mostly and widely used </w:t>
      </w:r>
      <w:r>
        <w:t>payment method</w:t>
      </w:r>
    </w:p>
    <w:p w14:paraId="34E215E0" w14:textId="77777777" w:rsidR="004D43FA" w:rsidRDefault="004D43FA" w:rsidP="00C47A7C"/>
    <w:p w14:paraId="75F4ACE3" w14:textId="77777777" w:rsidR="004D43FA" w:rsidRDefault="004D43FA" w:rsidP="00C47A7C"/>
    <w:p w14:paraId="0796EC91" w14:textId="77777777" w:rsidR="004D43FA" w:rsidRDefault="004D43FA" w:rsidP="00C47A7C"/>
    <w:p w14:paraId="09EE7CF9" w14:textId="77777777" w:rsidR="004D43FA" w:rsidRDefault="004D43FA" w:rsidP="00C47A7C"/>
    <w:p w14:paraId="487F8DAE" w14:textId="77777777" w:rsidR="004D43FA" w:rsidRDefault="004D43FA" w:rsidP="00C47A7C"/>
    <w:p w14:paraId="0A0FAD5B" w14:textId="77777777" w:rsidR="004D43FA" w:rsidRDefault="004D43FA" w:rsidP="00C47A7C"/>
    <w:p w14:paraId="4EAC53F1" w14:textId="77777777" w:rsidR="004D43FA" w:rsidRDefault="004D43FA" w:rsidP="00C47A7C"/>
    <w:p w14:paraId="2D09A9A8" w14:textId="77777777" w:rsidR="004D43FA" w:rsidRDefault="004D43FA" w:rsidP="00C47A7C"/>
    <w:p w14:paraId="675659C3" w14:textId="77777777" w:rsidR="004D43FA" w:rsidRDefault="004D43FA" w:rsidP="00C47A7C"/>
    <w:p w14:paraId="00DF794F" w14:textId="77777777" w:rsidR="004D43FA" w:rsidRDefault="004D43FA" w:rsidP="004D43FA"/>
    <w:p w14:paraId="183D876B" w14:textId="77777777" w:rsidR="004D43FA" w:rsidRDefault="004D43FA" w:rsidP="004D43FA"/>
    <w:p w14:paraId="0B80E4CC" w14:textId="5884BE62" w:rsidR="004D43FA" w:rsidRDefault="004D43FA" w:rsidP="004D43FA">
      <w:pPr>
        <w:pStyle w:val="Text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State</w:t>
      </w:r>
      <w:r>
        <w:rPr>
          <w:sz w:val="24"/>
          <w:szCs w:val="24"/>
        </w:rPr>
        <w:t xml:space="preserve"> level Analysis Page</w:t>
      </w:r>
    </w:p>
    <w:p w14:paraId="6AD62BAE" w14:textId="77777777" w:rsidR="004D43FA" w:rsidRDefault="004D43FA" w:rsidP="004D43FA">
      <w:pPr>
        <w:pStyle w:val="Text"/>
        <w:rPr>
          <w:sz w:val="24"/>
          <w:szCs w:val="24"/>
        </w:rPr>
      </w:pPr>
    </w:p>
    <w:p w14:paraId="355691EF" w14:textId="77777777" w:rsidR="004D43FA" w:rsidRDefault="004D43FA" w:rsidP="004D43FA">
      <w:pPr>
        <w:pStyle w:val="Text"/>
        <w:rPr>
          <w:sz w:val="24"/>
          <w:szCs w:val="24"/>
        </w:rPr>
      </w:pPr>
    </w:p>
    <w:p w14:paraId="55294647" w14:textId="77777777" w:rsidR="004D43FA" w:rsidRDefault="004D43FA" w:rsidP="004D43FA">
      <w:pPr>
        <w:pStyle w:val="ListParagraph"/>
      </w:pPr>
    </w:p>
    <w:p w14:paraId="2B7A046F" w14:textId="4FA26EF7" w:rsidR="004D43FA" w:rsidRDefault="004D43FA" w:rsidP="004D43FA">
      <w:pPr>
        <w:pStyle w:val="ListParagraph"/>
        <w:jc w:val="center"/>
      </w:pPr>
      <w:r w:rsidRPr="004D43FA">
        <w:drawing>
          <wp:anchor distT="0" distB="0" distL="114300" distR="114300" simplePos="0" relativeHeight="251676672" behindDoc="0" locked="0" layoutInCell="1" allowOverlap="1" wp14:anchorId="2587DF2F" wp14:editId="4F94F766">
            <wp:simplePos x="0" y="0"/>
            <wp:positionH relativeFrom="margin">
              <wp:align>center</wp:align>
            </wp:positionH>
            <wp:positionV relativeFrom="paragraph">
              <wp:posOffset>-3821</wp:posOffset>
            </wp:positionV>
            <wp:extent cx="6858000" cy="3852545"/>
            <wp:effectExtent l="0" t="0" r="0" b="0"/>
            <wp:wrapTopAndBottom/>
            <wp:docPr id="177923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3418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D718E3" w14:textId="77777777" w:rsidR="004D43FA" w:rsidRDefault="004D43FA" w:rsidP="004D43FA"/>
    <w:p w14:paraId="33E26A16" w14:textId="77777777" w:rsidR="004D43FA" w:rsidRDefault="004D43FA" w:rsidP="004D43FA"/>
    <w:p w14:paraId="100CB055" w14:textId="77777777" w:rsidR="004D43FA" w:rsidRDefault="004D43FA" w:rsidP="004D43FA">
      <w:r>
        <w:t xml:space="preserve">This page contains detailed report on  </w:t>
      </w:r>
    </w:p>
    <w:p w14:paraId="51D56466" w14:textId="57A37AED" w:rsidR="004D43FA" w:rsidRDefault="004D43FA" w:rsidP="0001342D">
      <w:pPr>
        <w:pStyle w:val="ListParagraph"/>
        <w:numPr>
          <w:ilvl w:val="0"/>
          <w:numId w:val="15"/>
        </w:numPr>
      </w:pPr>
      <w:r>
        <w:t>States offering high sales</w:t>
      </w:r>
    </w:p>
    <w:p w14:paraId="02798DC0" w14:textId="5DC685C5" w:rsidR="004D43FA" w:rsidRDefault="004D43FA" w:rsidP="0001342D">
      <w:pPr>
        <w:pStyle w:val="ListParagraph"/>
        <w:numPr>
          <w:ilvl w:val="0"/>
          <w:numId w:val="15"/>
        </w:numPr>
      </w:pPr>
      <w:r>
        <w:t>States offering low sales</w:t>
      </w:r>
    </w:p>
    <w:p w14:paraId="0C3FB96C" w14:textId="6973716D" w:rsidR="004D43FA" w:rsidRDefault="00E56CC9" w:rsidP="0001342D">
      <w:pPr>
        <w:pStyle w:val="ListParagraph"/>
        <w:numPr>
          <w:ilvl w:val="0"/>
          <w:numId w:val="15"/>
        </w:numPr>
      </w:pPr>
      <w:r>
        <w:t>State wise order count</w:t>
      </w:r>
    </w:p>
    <w:p w14:paraId="03B92055" w14:textId="1F7B6312" w:rsidR="004D43FA" w:rsidRDefault="00E56CC9" w:rsidP="0001342D">
      <w:pPr>
        <w:pStyle w:val="ListParagraph"/>
        <w:numPr>
          <w:ilvl w:val="0"/>
          <w:numId w:val="15"/>
        </w:numPr>
      </w:pPr>
      <w:r>
        <w:t>Total sales allover</w:t>
      </w:r>
    </w:p>
    <w:p w14:paraId="701A1AE8" w14:textId="7A8B2702" w:rsidR="004D43FA" w:rsidRDefault="00E56CC9" w:rsidP="0001342D">
      <w:pPr>
        <w:pStyle w:val="ListParagraph"/>
        <w:numPr>
          <w:ilvl w:val="0"/>
          <w:numId w:val="15"/>
        </w:numPr>
      </w:pPr>
      <w:r>
        <w:t>Total Sellers available</w:t>
      </w:r>
    </w:p>
    <w:p w14:paraId="7595E8FB" w14:textId="344F0243" w:rsidR="00E56CC9" w:rsidRDefault="00E56CC9" w:rsidP="0001342D">
      <w:pPr>
        <w:pStyle w:val="ListParagraph"/>
        <w:numPr>
          <w:ilvl w:val="0"/>
          <w:numId w:val="15"/>
        </w:numPr>
      </w:pPr>
      <w:r>
        <w:t xml:space="preserve">Total Consumers gained </w:t>
      </w:r>
    </w:p>
    <w:p w14:paraId="3AFEB08F" w14:textId="4E99BA2C" w:rsidR="00E56CC9" w:rsidRDefault="00E56CC9" w:rsidP="0001342D">
      <w:pPr>
        <w:pStyle w:val="ListParagraph"/>
        <w:numPr>
          <w:ilvl w:val="0"/>
          <w:numId w:val="15"/>
        </w:numPr>
      </w:pPr>
      <w:r>
        <w:t>World map for easy navigation of States</w:t>
      </w:r>
    </w:p>
    <w:p w14:paraId="34873683" w14:textId="77777777" w:rsidR="004D43FA" w:rsidRDefault="004D43FA" w:rsidP="004D43FA"/>
    <w:p w14:paraId="424318AE" w14:textId="77777777" w:rsidR="004D43FA" w:rsidRDefault="004D43FA" w:rsidP="004D43FA"/>
    <w:p w14:paraId="2316A3EE" w14:textId="77777777" w:rsidR="004D43FA" w:rsidRDefault="004D43FA" w:rsidP="004D43FA"/>
    <w:p w14:paraId="369B9756" w14:textId="77777777" w:rsidR="004D43FA" w:rsidRDefault="004D43FA" w:rsidP="004D43FA">
      <w:r>
        <w:t>Insights</w:t>
      </w:r>
    </w:p>
    <w:p w14:paraId="0A0988B9" w14:textId="67567B63" w:rsidR="004D43FA" w:rsidRDefault="00E56CC9" w:rsidP="004D43FA">
      <w:pPr>
        <w:pStyle w:val="ListParagraph"/>
        <w:numPr>
          <w:ilvl w:val="0"/>
          <w:numId w:val="8"/>
        </w:numPr>
      </w:pPr>
      <w:r>
        <w:t>Sao Pablo contributes to high sales</w:t>
      </w:r>
    </w:p>
    <w:p w14:paraId="705E19F9" w14:textId="199257CC" w:rsidR="00E56CC9" w:rsidRDefault="00E56CC9" w:rsidP="004D43FA">
      <w:pPr>
        <w:pStyle w:val="ListParagraph"/>
        <w:numPr>
          <w:ilvl w:val="0"/>
          <w:numId w:val="8"/>
        </w:numPr>
      </w:pPr>
      <w:r>
        <w:t>Boa Vista contributes to low sales</w:t>
      </w:r>
    </w:p>
    <w:p w14:paraId="01E9EC65" w14:textId="77777777" w:rsidR="004D43FA" w:rsidRDefault="004D43FA" w:rsidP="00C47A7C"/>
    <w:p w14:paraId="4DB72AEE" w14:textId="77777777" w:rsidR="004D43FA" w:rsidRDefault="004D43FA" w:rsidP="00C47A7C"/>
    <w:p w14:paraId="42565E56" w14:textId="77777777" w:rsidR="004D43FA" w:rsidRDefault="004D43FA" w:rsidP="00C47A7C"/>
    <w:p w14:paraId="41B022A9" w14:textId="77777777" w:rsidR="004D43FA" w:rsidRDefault="004D43FA" w:rsidP="00C47A7C"/>
    <w:p w14:paraId="2DBD8CDE" w14:textId="77777777" w:rsidR="00E56CC9" w:rsidRDefault="00E56CC9" w:rsidP="00C47A7C"/>
    <w:p w14:paraId="1EDE4543" w14:textId="77777777" w:rsidR="004D43FA" w:rsidRDefault="004D43FA" w:rsidP="00C47A7C"/>
    <w:p w14:paraId="25142107" w14:textId="77777777" w:rsidR="004D43FA" w:rsidRDefault="004D43FA" w:rsidP="00C47A7C"/>
    <w:p w14:paraId="60ABC6AB" w14:textId="77777777" w:rsidR="00E56CC9" w:rsidRDefault="00E56CC9" w:rsidP="00C47A7C"/>
    <w:p w14:paraId="6DC7A800" w14:textId="77777777" w:rsidR="004D43FA" w:rsidRDefault="004D43FA" w:rsidP="004D43FA"/>
    <w:p w14:paraId="1F84FAF1" w14:textId="77777777" w:rsidR="004D43FA" w:rsidRDefault="004D43FA" w:rsidP="004D43FA"/>
    <w:p w14:paraId="115A1F65" w14:textId="2C01AC40" w:rsidR="004D43FA" w:rsidRPr="00E56CC9" w:rsidRDefault="004D43FA" w:rsidP="00E56CC9">
      <w:pPr>
        <w:pStyle w:val="Text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Yearly &amp; </w:t>
      </w:r>
      <w:r w:rsidRPr="00E56CC9">
        <w:rPr>
          <w:sz w:val="24"/>
          <w:szCs w:val="24"/>
        </w:rPr>
        <w:t xml:space="preserve">Quarterly </w:t>
      </w:r>
      <w:r w:rsidRPr="00E56CC9">
        <w:rPr>
          <w:sz w:val="24"/>
          <w:szCs w:val="24"/>
        </w:rPr>
        <w:t>Order</w:t>
      </w:r>
      <w:r w:rsidRPr="00E56CC9">
        <w:rPr>
          <w:sz w:val="24"/>
          <w:szCs w:val="24"/>
        </w:rPr>
        <w:t xml:space="preserve"> Analysis</w:t>
      </w:r>
    </w:p>
    <w:p w14:paraId="3078EACC" w14:textId="77777777" w:rsidR="004D43FA" w:rsidRDefault="004D43FA" w:rsidP="004D43FA">
      <w:pPr>
        <w:pStyle w:val="Text"/>
        <w:rPr>
          <w:sz w:val="24"/>
          <w:szCs w:val="24"/>
        </w:rPr>
      </w:pPr>
    </w:p>
    <w:p w14:paraId="29D46482" w14:textId="77777777" w:rsidR="004D43FA" w:rsidRDefault="004D43FA" w:rsidP="004D43FA">
      <w:pPr>
        <w:pStyle w:val="Text"/>
        <w:rPr>
          <w:sz w:val="24"/>
          <w:szCs w:val="24"/>
        </w:rPr>
      </w:pPr>
    </w:p>
    <w:p w14:paraId="5420A53E" w14:textId="77777777" w:rsidR="004D43FA" w:rsidRDefault="004D43FA" w:rsidP="004D43FA">
      <w:pPr>
        <w:pStyle w:val="ListParagraph"/>
      </w:pPr>
    </w:p>
    <w:p w14:paraId="03702972" w14:textId="14341551" w:rsidR="004D43FA" w:rsidRDefault="00E56CC9" w:rsidP="004D43FA">
      <w:pPr>
        <w:pStyle w:val="ListParagraph"/>
        <w:jc w:val="center"/>
      </w:pPr>
      <w:r w:rsidRPr="00E56CC9">
        <w:drawing>
          <wp:anchor distT="0" distB="0" distL="114300" distR="114300" simplePos="0" relativeHeight="251677696" behindDoc="0" locked="0" layoutInCell="1" allowOverlap="1" wp14:anchorId="2D2292F4" wp14:editId="3A947982">
            <wp:simplePos x="0" y="0"/>
            <wp:positionH relativeFrom="margin">
              <wp:align>center</wp:align>
            </wp:positionH>
            <wp:positionV relativeFrom="paragraph">
              <wp:posOffset>-3821</wp:posOffset>
            </wp:positionV>
            <wp:extent cx="6858000" cy="3869055"/>
            <wp:effectExtent l="0" t="0" r="0" b="0"/>
            <wp:wrapTopAndBottom/>
            <wp:docPr id="1348792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9244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9944C2" w14:textId="77777777" w:rsidR="004D43FA" w:rsidRDefault="004D43FA" w:rsidP="004D43FA"/>
    <w:p w14:paraId="09EFAD0F" w14:textId="77777777" w:rsidR="004D43FA" w:rsidRDefault="004D43FA" w:rsidP="004D43FA"/>
    <w:p w14:paraId="4ACEBF1D" w14:textId="77777777" w:rsidR="004D43FA" w:rsidRDefault="004D43FA" w:rsidP="004D43FA">
      <w:r>
        <w:t xml:space="preserve">This page contains detailed report on  </w:t>
      </w:r>
    </w:p>
    <w:p w14:paraId="78868AE2" w14:textId="264433C7" w:rsidR="004D43FA" w:rsidRDefault="00E56CC9" w:rsidP="0001342D">
      <w:pPr>
        <w:pStyle w:val="ListParagraph"/>
        <w:numPr>
          <w:ilvl w:val="0"/>
          <w:numId w:val="16"/>
        </w:numPr>
      </w:pPr>
      <w:r>
        <w:t>Quarter wise Orders of 2016, 2017, 2018</w:t>
      </w:r>
    </w:p>
    <w:p w14:paraId="5C8AE7A7" w14:textId="14CF6E99" w:rsidR="004D43FA" w:rsidRDefault="00E56CC9" w:rsidP="0001342D">
      <w:pPr>
        <w:pStyle w:val="ListParagraph"/>
        <w:numPr>
          <w:ilvl w:val="0"/>
          <w:numId w:val="16"/>
        </w:numPr>
      </w:pPr>
      <w:r>
        <w:t>Year wise count of orders in total</w:t>
      </w:r>
    </w:p>
    <w:p w14:paraId="1D92C863" w14:textId="2C2F3411" w:rsidR="004D43FA" w:rsidRDefault="00E56CC9" w:rsidP="0001342D">
      <w:pPr>
        <w:pStyle w:val="ListParagraph"/>
        <w:numPr>
          <w:ilvl w:val="0"/>
          <w:numId w:val="16"/>
        </w:numPr>
      </w:pPr>
      <w:r>
        <w:t xml:space="preserve">Quarter </w:t>
      </w:r>
      <w:r>
        <w:t>wise count of orders in total</w:t>
      </w:r>
    </w:p>
    <w:p w14:paraId="0F31CDA5" w14:textId="77777777" w:rsidR="00E56CC9" w:rsidRDefault="00E56CC9" w:rsidP="00E56CC9">
      <w:pPr>
        <w:pStyle w:val="ListParagraph"/>
      </w:pPr>
    </w:p>
    <w:p w14:paraId="231E37BD" w14:textId="77777777" w:rsidR="004D43FA" w:rsidRDefault="004D43FA" w:rsidP="004D43FA"/>
    <w:p w14:paraId="594D02DC" w14:textId="77777777" w:rsidR="004D43FA" w:rsidRDefault="004D43FA" w:rsidP="004D43FA"/>
    <w:p w14:paraId="7A738A69" w14:textId="77777777" w:rsidR="004D43FA" w:rsidRDefault="004D43FA" w:rsidP="004D43FA">
      <w:r>
        <w:t>Insights</w:t>
      </w:r>
    </w:p>
    <w:p w14:paraId="3D91CBD7" w14:textId="0069D096" w:rsidR="004D43FA" w:rsidRDefault="00E56CC9" w:rsidP="004D43FA">
      <w:pPr>
        <w:pStyle w:val="ListParagraph"/>
        <w:numPr>
          <w:ilvl w:val="0"/>
          <w:numId w:val="8"/>
        </w:numPr>
      </w:pPr>
      <w:r>
        <w:t>In the year 2018, the Orders have significantly increased</w:t>
      </w:r>
    </w:p>
    <w:p w14:paraId="4075B941" w14:textId="4BC1BC5D" w:rsidR="004D43FA" w:rsidRDefault="00B57C1B" w:rsidP="004D43FA">
      <w:pPr>
        <w:pStyle w:val="ListParagraph"/>
        <w:numPr>
          <w:ilvl w:val="0"/>
          <w:numId w:val="8"/>
        </w:numPr>
      </w:pPr>
      <w:r>
        <w:t>In 3 years, Quarter 2 has the maximum no. of Orders with 29.49%</w:t>
      </w:r>
    </w:p>
    <w:p w14:paraId="36B234DF" w14:textId="77777777" w:rsidR="00B57C1B" w:rsidRDefault="00B57C1B" w:rsidP="00B57C1B">
      <w:pPr>
        <w:pStyle w:val="ListParagraph"/>
      </w:pPr>
    </w:p>
    <w:p w14:paraId="7DCD7A7A" w14:textId="77777777" w:rsidR="004D43FA" w:rsidRDefault="004D43FA" w:rsidP="004D43FA"/>
    <w:p w14:paraId="788A0CAC" w14:textId="77777777" w:rsidR="004D43FA" w:rsidRDefault="004D43FA" w:rsidP="004D43FA"/>
    <w:p w14:paraId="3BAA19A7" w14:textId="77777777" w:rsidR="004D43FA" w:rsidRDefault="004D43FA" w:rsidP="004D43FA"/>
    <w:p w14:paraId="788C34C7" w14:textId="77777777" w:rsidR="00B57C1B" w:rsidRDefault="00B57C1B" w:rsidP="004D43FA"/>
    <w:p w14:paraId="49FF7020" w14:textId="77777777" w:rsidR="00B57C1B" w:rsidRDefault="00B57C1B" w:rsidP="004D43FA"/>
    <w:p w14:paraId="4CAF3A23" w14:textId="77777777" w:rsidR="00B57C1B" w:rsidRDefault="00B57C1B" w:rsidP="004D43FA"/>
    <w:p w14:paraId="7A71B255" w14:textId="77777777" w:rsidR="00B57C1B" w:rsidRDefault="00B57C1B" w:rsidP="004D43FA"/>
    <w:p w14:paraId="24B97E50" w14:textId="77777777" w:rsidR="00B57C1B" w:rsidRDefault="00B57C1B" w:rsidP="004D43FA"/>
    <w:p w14:paraId="29D4FD08" w14:textId="77777777" w:rsidR="004D43FA" w:rsidRDefault="004D43FA" w:rsidP="004D43FA"/>
    <w:p w14:paraId="5C82EF6A" w14:textId="77777777" w:rsidR="004D43FA" w:rsidRDefault="004D43FA" w:rsidP="004D43FA"/>
    <w:p w14:paraId="58DB022C" w14:textId="77777777" w:rsidR="004D43FA" w:rsidRDefault="004D43FA" w:rsidP="004D43FA"/>
    <w:p w14:paraId="4887B745" w14:textId="77777777" w:rsidR="004D43FA" w:rsidRDefault="004D43FA" w:rsidP="004D43FA"/>
    <w:p w14:paraId="3EF57598" w14:textId="77777777" w:rsidR="004D43FA" w:rsidRDefault="004D43FA" w:rsidP="004D43FA"/>
    <w:p w14:paraId="69AD17F1" w14:textId="77777777" w:rsidR="004D43FA" w:rsidRDefault="004D43FA" w:rsidP="004D43FA"/>
    <w:p w14:paraId="307C5C95" w14:textId="45B7A1AA" w:rsidR="004D43FA" w:rsidRDefault="004D43FA" w:rsidP="004D43FA">
      <w:pPr>
        <w:pStyle w:val="Text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Yearly &amp; Quarterly </w:t>
      </w:r>
      <w:r>
        <w:rPr>
          <w:sz w:val="24"/>
          <w:szCs w:val="24"/>
        </w:rPr>
        <w:t>Revenue</w:t>
      </w:r>
      <w:r>
        <w:rPr>
          <w:sz w:val="24"/>
          <w:szCs w:val="24"/>
        </w:rPr>
        <w:t xml:space="preserve"> Analysis</w:t>
      </w:r>
    </w:p>
    <w:p w14:paraId="2DF8866A" w14:textId="77777777" w:rsidR="004D43FA" w:rsidRDefault="004D43FA" w:rsidP="004D43FA">
      <w:pPr>
        <w:pStyle w:val="Text"/>
        <w:rPr>
          <w:sz w:val="24"/>
          <w:szCs w:val="24"/>
        </w:rPr>
      </w:pPr>
    </w:p>
    <w:p w14:paraId="32495285" w14:textId="77777777" w:rsidR="004D43FA" w:rsidRDefault="004D43FA" w:rsidP="004D43FA">
      <w:pPr>
        <w:pStyle w:val="Text"/>
        <w:rPr>
          <w:sz w:val="24"/>
          <w:szCs w:val="24"/>
        </w:rPr>
      </w:pPr>
    </w:p>
    <w:p w14:paraId="41EF9321" w14:textId="77777777" w:rsidR="004D43FA" w:rsidRDefault="004D43FA" w:rsidP="004D43FA">
      <w:pPr>
        <w:pStyle w:val="ListParagraph"/>
      </w:pPr>
    </w:p>
    <w:p w14:paraId="1EEC3886" w14:textId="3E672737" w:rsidR="004D43FA" w:rsidRDefault="00B57C1B" w:rsidP="004D43FA">
      <w:pPr>
        <w:pStyle w:val="ListParagraph"/>
        <w:jc w:val="center"/>
      </w:pPr>
      <w:r w:rsidRPr="00B57C1B">
        <w:drawing>
          <wp:anchor distT="0" distB="0" distL="114300" distR="114300" simplePos="0" relativeHeight="251678720" behindDoc="0" locked="0" layoutInCell="1" allowOverlap="1" wp14:anchorId="1658504F" wp14:editId="2E200835">
            <wp:simplePos x="0" y="0"/>
            <wp:positionH relativeFrom="margin">
              <wp:align>center</wp:align>
            </wp:positionH>
            <wp:positionV relativeFrom="paragraph">
              <wp:posOffset>-2937</wp:posOffset>
            </wp:positionV>
            <wp:extent cx="6858000" cy="3851275"/>
            <wp:effectExtent l="0" t="0" r="0" b="0"/>
            <wp:wrapTopAndBottom/>
            <wp:docPr id="103890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07132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3A927" w14:textId="77777777" w:rsidR="004D43FA" w:rsidRDefault="004D43FA" w:rsidP="004D43FA"/>
    <w:p w14:paraId="03DD09D3" w14:textId="77777777" w:rsidR="004D43FA" w:rsidRDefault="004D43FA" w:rsidP="004D43FA"/>
    <w:p w14:paraId="5D6909A0" w14:textId="77777777" w:rsidR="00B57C1B" w:rsidRDefault="00B57C1B" w:rsidP="00B57C1B">
      <w:r>
        <w:t xml:space="preserve">This page contains detailed report on  </w:t>
      </w:r>
    </w:p>
    <w:p w14:paraId="21A325DB" w14:textId="4B93ECCB" w:rsidR="00B57C1B" w:rsidRDefault="00B57C1B" w:rsidP="0001342D">
      <w:pPr>
        <w:pStyle w:val="ListParagraph"/>
        <w:numPr>
          <w:ilvl w:val="0"/>
          <w:numId w:val="17"/>
        </w:numPr>
      </w:pPr>
      <w:r>
        <w:t xml:space="preserve">Quarter wise </w:t>
      </w:r>
      <w:r>
        <w:t>Revenue</w:t>
      </w:r>
      <w:r>
        <w:t xml:space="preserve"> of 2016, 2017, 2018</w:t>
      </w:r>
    </w:p>
    <w:p w14:paraId="0AEFF729" w14:textId="0B7B698F" w:rsidR="00B57C1B" w:rsidRDefault="00B57C1B" w:rsidP="0001342D">
      <w:pPr>
        <w:pStyle w:val="ListParagraph"/>
        <w:numPr>
          <w:ilvl w:val="0"/>
          <w:numId w:val="17"/>
        </w:numPr>
      </w:pPr>
      <w:r>
        <w:t xml:space="preserve">Year wise </w:t>
      </w:r>
      <w:r>
        <w:t>revenue</w:t>
      </w:r>
      <w:r>
        <w:t xml:space="preserve"> in total</w:t>
      </w:r>
    </w:p>
    <w:p w14:paraId="32E9A701" w14:textId="53A2EAAC" w:rsidR="00B57C1B" w:rsidRDefault="00B57C1B" w:rsidP="0001342D">
      <w:pPr>
        <w:pStyle w:val="ListParagraph"/>
        <w:numPr>
          <w:ilvl w:val="0"/>
          <w:numId w:val="17"/>
        </w:numPr>
      </w:pPr>
      <w:r>
        <w:t xml:space="preserve">Quarter wise </w:t>
      </w:r>
      <w:r>
        <w:t>revenue</w:t>
      </w:r>
      <w:r>
        <w:t xml:space="preserve"> in total</w:t>
      </w:r>
    </w:p>
    <w:p w14:paraId="0BAC35FF" w14:textId="77777777" w:rsidR="004D43FA" w:rsidRDefault="004D43FA" w:rsidP="004D43FA"/>
    <w:p w14:paraId="68A04077" w14:textId="77777777" w:rsidR="004D43FA" w:rsidRDefault="004D43FA" w:rsidP="004D43FA"/>
    <w:p w14:paraId="66D60459" w14:textId="77777777" w:rsidR="004D43FA" w:rsidRDefault="004D43FA" w:rsidP="004D43FA"/>
    <w:p w14:paraId="3B71B27C" w14:textId="77777777" w:rsidR="004D43FA" w:rsidRDefault="004D43FA" w:rsidP="004D43FA">
      <w:r>
        <w:t>Insights</w:t>
      </w:r>
    </w:p>
    <w:p w14:paraId="089CB555" w14:textId="0F0E399E" w:rsidR="00B57C1B" w:rsidRDefault="00B57C1B" w:rsidP="004D43FA">
      <w:pPr>
        <w:pStyle w:val="ListParagraph"/>
        <w:numPr>
          <w:ilvl w:val="0"/>
          <w:numId w:val="8"/>
        </w:numPr>
      </w:pPr>
      <w:r>
        <w:t xml:space="preserve">In 3 years, Quarter 2 has the maximum no. of Orders </w:t>
      </w:r>
      <w:r>
        <w:t>and hence has the maximum revenue generated upto 4.83 Million</w:t>
      </w:r>
    </w:p>
    <w:p w14:paraId="079FF08B" w14:textId="790682AC" w:rsidR="004D43FA" w:rsidRDefault="00B57C1B" w:rsidP="004D43FA">
      <w:pPr>
        <w:pStyle w:val="ListParagraph"/>
        <w:numPr>
          <w:ilvl w:val="0"/>
          <w:numId w:val="8"/>
        </w:numPr>
      </w:pPr>
      <w:r>
        <w:t>In 2017, the growth from minimum level is seen</w:t>
      </w:r>
    </w:p>
    <w:p w14:paraId="0D10222B" w14:textId="5DBE4614" w:rsidR="00B57C1B" w:rsidRDefault="00B57C1B" w:rsidP="004D43FA">
      <w:pPr>
        <w:pStyle w:val="ListParagraph"/>
        <w:numPr>
          <w:ilvl w:val="0"/>
          <w:numId w:val="8"/>
        </w:numPr>
      </w:pPr>
      <w:r>
        <w:t>In 2018, there is an consistent revenue generated</w:t>
      </w:r>
    </w:p>
    <w:p w14:paraId="11713470" w14:textId="77777777" w:rsidR="004D43FA" w:rsidRDefault="004D43FA" w:rsidP="004D43FA"/>
    <w:p w14:paraId="1A9F8B84" w14:textId="77777777" w:rsidR="00B57C1B" w:rsidRDefault="00B57C1B" w:rsidP="004D43FA"/>
    <w:p w14:paraId="2DA1E48C" w14:textId="77777777" w:rsidR="00B57C1B" w:rsidRDefault="00B57C1B" w:rsidP="004D43FA"/>
    <w:p w14:paraId="71C1280A" w14:textId="77777777" w:rsidR="00B57C1B" w:rsidRDefault="00B57C1B" w:rsidP="004D43FA"/>
    <w:p w14:paraId="5A2DA678" w14:textId="77777777" w:rsidR="00B57C1B" w:rsidRDefault="00B57C1B" w:rsidP="004D43FA"/>
    <w:p w14:paraId="6742693D" w14:textId="77777777" w:rsidR="00B57C1B" w:rsidRDefault="00B57C1B" w:rsidP="004D43FA"/>
    <w:p w14:paraId="2CDF69B1" w14:textId="77777777" w:rsidR="00B57C1B" w:rsidRDefault="00B57C1B" w:rsidP="004D43FA"/>
    <w:p w14:paraId="51B15D38" w14:textId="77777777" w:rsidR="00B57C1B" w:rsidRDefault="00B57C1B" w:rsidP="004D43FA"/>
    <w:p w14:paraId="10E1F3A6" w14:textId="77777777" w:rsidR="00B57C1B" w:rsidRDefault="00B57C1B" w:rsidP="004D43FA"/>
    <w:p w14:paraId="69B444DD" w14:textId="77777777" w:rsidR="00B57C1B" w:rsidRDefault="00B57C1B" w:rsidP="004D43FA"/>
    <w:p w14:paraId="16EC5001" w14:textId="25AEC67A" w:rsidR="00B57C1B" w:rsidRPr="0048120C" w:rsidRDefault="00B57C1B" w:rsidP="00B57C1B">
      <w:pPr>
        <w:pStyle w:val="Heading5"/>
      </w:pPr>
      <w:r>
        <w:lastRenderedPageBreak/>
        <w:t>Questions</w:t>
      </w:r>
    </w:p>
    <w:p w14:paraId="1EC51420" w14:textId="77777777" w:rsidR="00B57C1B" w:rsidRDefault="00B57C1B" w:rsidP="004D43FA"/>
    <w:p w14:paraId="77893571" w14:textId="77777777" w:rsidR="009C4999" w:rsidRDefault="009C4999" w:rsidP="004D43FA"/>
    <w:p w14:paraId="357052A6" w14:textId="435B5A53" w:rsidR="00B57C1B" w:rsidRDefault="00B57C1B" w:rsidP="00B57C1B">
      <w:pPr>
        <w:pStyle w:val="ListParagraph"/>
        <w:numPr>
          <w:ilvl w:val="0"/>
          <w:numId w:val="11"/>
        </w:numPr>
      </w:pPr>
      <w:r>
        <w:t xml:space="preserve">Question Statement : </w:t>
      </w:r>
      <w:r>
        <w:t>Identify and visually represent the top 10 product categories by total sales.</w:t>
      </w:r>
    </w:p>
    <w:p w14:paraId="0767215D" w14:textId="77777777" w:rsidR="007C7742" w:rsidRDefault="007C7742" w:rsidP="007C7742">
      <w:pPr>
        <w:pStyle w:val="ListParagraph"/>
      </w:pPr>
    </w:p>
    <w:p w14:paraId="7DF96AA4" w14:textId="4F81DF36" w:rsidR="00B57C1B" w:rsidRDefault="00B57C1B" w:rsidP="00B57C1B">
      <w:pPr>
        <w:pStyle w:val="ListParagraph"/>
      </w:pPr>
      <w:r>
        <w:t xml:space="preserve">Visualization : </w:t>
      </w:r>
      <w:r w:rsidR="007C7742">
        <w:t>Top Categories by Total Price</w:t>
      </w:r>
    </w:p>
    <w:p w14:paraId="29D9AA42" w14:textId="77777777" w:rsidR="007C7742" w:rsidRDefault="007C7742" w:rsidP="00B57C1B">
      <w:pPr>
        <w:pStyle w:val="ListParagraph"/>
      </w:pPr>
    </w:p>
    <w:p w14:paraId="791869D9" w14:textId="38C29002" w:rsidR="007C7742" w:rsidRDefault="007C7742" w:rsidP="00B57C1B">
      <w:pPr>
        <w:pStyle w:val="ListParagraph"/>
      </w:pPr>
      <w:r w:rsidRPr="007C7742">
        <w:drawing>
          <wp:inline distT="0" distB="0" distL="0" distR="0" wp14:anchorId="1B1B66FC" wp14:editId="054A8540">
            <wp:extent cx="5883150" cy="2415749"/>
            <wp:effectExtent l="0" t="0" r="3810" b="3810"/>
            <wp:docPr id="184529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964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D8B4" w14:textId="77777777" w:rsidR="007C7742" w:rsidRDefault="007C7742" w:rsidP="00B57C1B">
      <w:pPr>
        <w:pStyle w:val="ListParagraph"/>
      </w:pPr>
    </w:p>
    <w:p w14:paraId="557125FE" w14:textId="0CFE0E54" w:rsidR="007C7742" w:rsidRDefault="007C7742" w:rsidP="007C7742">
      <w:pPr>
        <w:pStyle w:val="ListParagraph"/>
      </w:pPr>
      <w:r>
        <w:t xml:space="preserve">Explanation : </w:t>
      </w:r>
      <w:r w:rsidR="00A3331D">
        <w:t xml:space="preserve">health_beauty is the top most product category with total sales of </w:t>
      </w:r>
      <w:r w:rsidR="009C4999">
        <w:t>$14,41,248.07</w:t>
      </w:r>
    </w:p>
    <w:p w14:paraId="6B60556D" w14:textId="77777777" w:rsidR="009C4999" w:rsidRDefault="009C4999" w:rsidP="007C7742">
      <w:pPr>
        <w:pStyle w:val="ListParagraph"/>
      </w:pPr>
    </w:p>
    <w:p w14:paraId="22A523F8" w14:textId="77777777" w:rsidR="009C4999" w:rsidRDefault="009C4999" w:rsidP="007C7742">
      <w:pPr>
        <w:pStyle w:val="ListParagraph"/>
      </w:pPr>
    </w:p>
    <w:p w14:paraId="0E272F80" w14:textId="77777777" w:rsidR="007C7742" w:rsidRDefault="007C7742" w:rsidP="00B57C1B">
      <w:pPr>
        <w:pStyle w:val="ListParagraph"/>
      </w:pPr>
    </w:p>
    <w:p w14:paraId="60E04A2E" w14:textId="117F7431" w:rsidR="007C7742" w:rsidRDefault="007C7742" w:rsidP="007C7742">
      <w:pPr>
        <w:pStyle w:val="ListParagraph"/>
        <w:numPr>
          <w:ilvl w:val="0"/>
          <w:numId w:val="11"/>
        </w:numPr>
      </w:pPr>
      <w:r>
        <w:t>Question Statement : Determine the number of delayed orders in each category. An order is considered delayed if the actual delivery date is later than the estimated delivery date.</w:t>
      </w:r>
      <w:r w:rsidR="00A3331D">
        <w:br/>
      </w:r>
    </w:p>
    <w:p w14:paraId="43088BCE" w14:textId="2E69044F" w:rsidR="007C7742" w:rsidRDefault="007C7742" w:rsidP="007C7742">
      <w:pPr>
        <w:pStyle w:val="ListParagraph"/>
      </w:pPr>
      <w:r>
        <w:t>Visualization : Delayed Orders Analysis</w:t>
      </w:r>
      <w:r w:rsidR="009C4999">
        <w:br/>
      </w:r>
    </w:p>
    <w:p w14:paraId="4DCBFF2C" w14:textId="0DD70D17" w:rsidR="007C7742" w:rsidRDefault="009C4999" w:rsidP="00B57C1B">
      <w:pPr>
        <w:pStyle w:val="ListParagraph"/>
      </w:pPr>
      <w:r w:rsidRPr="009C4999">
        <w:drawing>
          <wp:inline distT="0" distB="0" distL="0" distR="0" wp14:anchorId="75F1878E" wp14:editId="4DEA3E68">
            <wp:extent cx="5913632" cy="2225233"/>
            <wp:effectExtent l="0" t="0" r="0" b="3810"/>
            <wp:docPr id="194983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360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2AD88E9" w14:textId="10BAA305" w:rsidR="009C4999" w:rsidRDefault="00B57C1B" w:rsidP="009C4999">
      <w:pPr>
        <w:pStyle w:val="ListParagraph"/>
      </w:pPr>
      <w:r>
        <w:t xml:space="preserve">Explanation : </w:t>
      </w:r>
      <w:r w:rsidR="009C4999">
        <w:t>Bed_bath_table product category has the highest orders with delayed delivery</w:t>
      </w:r>
      <w:r w:rsidR="009C4999">
        <w:t>. It means the orders containing products of this particular product category is delivered late.</w:t>
      </w:r>
    </w:p>
    <w:p w14:paraId="30588870" w14:textId="5669F4D0" w:rsidR="00B57C1B" w:rsidRDefault="00B57C1B" w:rsidP="00B57C1B">
      <w:pPr>
        <w:pStyle w:val="ListParagraph"/>
      </w:pPr>
    </w:p>
    <w:p w14:paraId="762708FE" w14:textId="77777777" w:rsidR="007C7742" w:rsidRDefault="007C7742" w:rsidP="00B57C1B">
      <w:pPr>
        <w:pStyle w:val="ListParagraph"/>
      </w:pPr>
    </w:p>
    <w:p w14:paraId="16D9301F" w14:textId="77777777" w:rsidR="009C4999" w:rsidRDefault="009C4999" w:rsidP="00B57C1B">
      <w:pPr>
        <w:pStyle w:val="ListParagraph"/>
      </w:pPr>
    </w:p>
    <w:p w14:paraId="761C834D" w14:textId="77777777" w:rsidR="009C4999" w:rsidRDefault="009C4999" w:rsidP="00B57C1B">
      <w:pPr>
        <w:pStyle w:val="ListParagraph"/>
      </w:pPr>
    </w:p>
    <w:p w14:paraId="1D2EF18C" w14:textId="77777777" w:rsidR="009C4999" w:rsidRDefault="009C4999" w:rsidP="00B57C1B">
      <w:pPr>
        <w:pStyle w:val="ListParagraph"/>
      </w:pPr>
    </w:p>
    <w:p w14:paraId="1DB05E7F" w14:textId="77777777" w:rsidR="009C4999" w:rsidRDefault="009C4999" w:rsidP="00B57C1B">
      <w:pPr>
        <w:pStyle w:val="ListParagraph"/>
      </w:pPr>
    </w:p>
    <w:p w14:paraId="200C0150" w14:textId="77777777" w:rsidR="007C7742" w:rsidRDefault="007C7742" w:rsidP="00B57C1B">
      <w:pPr>
        <w:pStyle w:val="ListParagraph"/>
      </w:pPr>
    </w:p>
    <w:p w14:paraId="6DDD407B" w14:textId="3073A514" w:rsidR="009C4999" w:rsidRDefault="007C7742" w:rsidP="007C7742">
      <w:pPr>
        <w:pStyle w:val="ListParagraph"/>
        <w:numPr>
          <w:ilvl w:val="0"/>
          <w:numId w:val="11"/>
        </w:numPr>
      </w:pPr>
      <w:r>
        <w:lastRenderedPageBreak/>
        <w:t>Question Statement : Create a dynamic visual that compares the number of delayed orders to the number of orders received earlier for each month. Utilize the drillthrough cross-report feature to provide a detailed analysis of late and on-time deliveries.</w:t>
      </w:r>
      <w:r w:rsidR="009C4999">
        <w:br/>
      </w:r>
    </w:p>
    <w:p w14:paraId="1301ACEE" w14:textId="5B563B1A" w:rsidR="007C7742" w:rsidRDefault="007C7742" w:rsidP="007C7742">
      <w:pPr>
        <w:pStyle w:val="ListParagraph"/>
      </w:pPr>
      <w:r>
        <w:t>Visualization :</w:t>
      </w:r>
      <w:r>
        <w:t xml:space="preserve"> </w:t>
      </w:r>
      <w:r>
        <w:t>Monthly Comparison of Delayed and On-Time Orders</w:t>
      </w:r>
      <w:r w:rsidR="009C4999">
        <w:br/>
      </w:r>
      <w:r w:rsidR="009C4999">
        <w:br/>
      </w:r>
      <w:r w:rsidR="009C4999" w:rsidRPr="009C4999">
        <w:drawing>
          <wp:anchor distT="0" distB="0" distL="114300" distR="114300" simplePos="0" relativeHeight="251679744" behindDoc="0" locked="0" layoutInCell="1" allowOverlap="1" wp14:anchorId="4D75115B" wp14:editId="57BAC882">
            <wp:simplePos x="0" y="0"/>
            <wp:positionH relativeFrom="margin">
              <wp:align>center</wp:align>
            </wp:positionH>
            <wp:positionV relativeFrom="paragraph">
              <wp:posOffset>342900</wp:posOffset>
            </wp:positionV>
            <wp:extent cx="6858000" cy="2156460"/>
            <wp:effectExtent l="0" t="0" r="0" b="0"/>
            <wp:wrapTopAndBottom/>
            <wp:docPr id="106408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8623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3BBA4" w14:textId="111E3DE2" w:rsidR="009C4999" w:rsidRDefault="007C7742" w:rsidP="009C4999">
      <w:pPr>
        <w:pStyle w:val="ListParagraph"/>
      </w:pPr>
      <w:r>
        <w:t xml:space="preserve">Explanation : </w:t>
      </w:r>
      <w:r w:rsidR="009C4999">
        <w:t xml:space="preserve">Month of August has the highest </w:t>
      </w:r>
      <w:r w:rsidR="009C4999">
        <w:t xml:space="preserve">no.of </w:t>
      </w:r>
      <w:r w:rsidR="009C4999">
        <w:t>orders which are delivered On-time</w:t>
      </w:r>
      <w:r w:rsidR="009C4999">
        <w:t xml:space="preserve"> and </w:t>
      </w:r>
      <w:r w:rsidR="009C4999">
        <w:t xml:space="preserve">Month of March has </w:t>
      </w:r>
      <w:r w:rsidR="009C4999">
        <w:t xml:space="preserve">more no.of </w:t>
      </w:r>
      <w:r w:rsidR="009C4999">
        <w:t>orders with delayed delivery</w:t>
      </w:r>
      <w:r w:rsidR="009C4999">
        <w:br/>
      </w:r>
      <w:r w:rsidR="009C4999">
        <w:br/>
        <w:t xml:space="preserve">Month of July looks more consistent with </w:t>
      </w:r>
    </w:p>
    <w:p w14:paraId="2C63058A" w14:textId="1A284F30" w:rsidR="009C4999" w:rsidRDefault="009C4999" w:rsidP="009C4999">
      <w:pPr>
        <w:pStyle w:val="ListParagraph"/>
      </w:pPr>
      <w:r>
        <w:t>No.of Delayed Orders : 0.4k and no.of On-time orders : 9.6k</w:t>
      </w:r>
    </w:p>
    <w:p w14:paraId="772E9A89" w14:textId="01924305" w:rsidR="007C7742" w:rsidRDefault="007C7742" w:rsidP="007C7742">
      <w:pPr>
        <w:pStyle w:val="ListParagraph"/>
      </w:pPr>
    </w:p>
    <w:p w14:paraId="4854C5A1" w14:textId="77777777" w:rsidR="007C7742" w:rsidRDefault="007C7742" w:rsidP="007C7742">
      <w:pPr>
        <w:pStyle w:val="ListParagraph"/>
      </w:pPr>
    </w:p>
    <w:p w14:paraId="5A3C71DA" w14:textId="4F00CEC5" w:rsidR="007C7742" w:rsidRDefault="007C7742" w:rsidP="007C7742"/>
    <w:p w14:paraId="04B73D50" w14:textId="29F65A4A" w:rsidR="007C7742" w:rsidRDefault="007C7742" w:rsidP="007C7742">
      <w:pPr>
        <w:pStyle w:val="ListParagraph"/>
        <w:numPr>
          <w:ilvl w:val="0"/>
          <w:numId w:val="11"/>
        </w:numPr>
      </w:pPr>
      <w:r>
        <w:t>Question Statement : Analyze the most frequently used payment methods by customers using a visually appealing representation, such as a pie chart or other suitable visuals.</w:t>
      </w:r>
    </w:p>
    <w:p w14:paraId="6EE72F9B" w14:textId="656949E5" w:rsidR="007C7742" w:rsidRDefault="007C7742" w:rsidP="007C7742">
      <w:pPr>
        <w:pStyle w:val="ListParagraph"/>
      </w:pPr>
    </w:p>
    <w:p w14:paraId="5F72281D" w14:textId="66C78EAB" w:rsidR="007C7742" w:rsidRDefault="007C7742" w:rsidP="007C7742">
      <w:pPr>
        <w:pStyle w:val="ListParagraph"/>
      </w:pPr>
      <w:r>
        <w:t>Visualization : Payment Method Analysis</w:t>
      </w:r>
    </w:p>
    <w:p w14:paraId="268A8C05" w14:textId="3696E5FD" w:rsidR="009C4999" w:rsidRDefault="009C4999" w:rsidP="007C7742">
      <w:pPr>
        <w:pStyle w:val="ListParagraph"/>
      </w:pPr>
      <w:r w:rsidRPr="009C4999">
        <w:drawing>
          <wp:anchor distT="0" distB="0" distL="114300" distR="114300" simplePos="0" relativeHeight="251680768" behindDoc="0" locked="0" layoutInCell="1" allowOverlap="1" wp14:anchorId="6C36EEE4" wp14:editId="22EF0ABA">
            <wp:simplePos x="0" y="0"/>
            <wp:positionH relativeFrom="margin">
              <wp:posOffset>2239645</wp:posOffset>
            </wp:positionH>
            <wp:positionV relativeFrom="paragraph">
              <wp:posOffset>175260</wp:posOffset>
            </wp:positionV>
            <wp:extent cx="2377440" cy="2341880"/>
            <wp:effectExtent l="0" t="0" r="3810" b="1270"/>
            <wp:wrapTopAndBottom/>
            <wp:docPr id="1320983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8330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6F5108" w14:textId="32C12435" w:rsidR="009C4999" w:rsidRDefault="009C4999" w:rsidP="007C7742">
      <w:pPr>
        <w:pStyle w:val="ListParagraph"/>
      </w:pPr>
    </w:p>
    <w:p w14:paraId="047F11B6" w14:textId="77777777" w:rsidR="007C7742" w:rsidRDefault="007C7742" w:rsidP="009C4999"/>
    <w:p w14:paraId="37578036" w14:textId="77777777" w:rsidR="009C4999" w:rsidRDefault="009C4999" w:rsidP="009C4999">
      <w:pPr>
        <w:pStyle w:val="ListParagraph"/>
      </w:pPr>
    </w:p>
    <w:p w14:paraId="003A34E1" w14:textId="456B1027" w:rsidR="009C4999" w:rsidRDefault="007C7742" w:rsidP="009C4999">
      <w:pPr>
        <w:pStyle w:val="ListParagraph"/>
      </w:pPr>
      <w:r>
        <w:t xml:space="preserve">Explanation : </w:t>
      </w:r>
      <w:r w:rsidR="009C4999">
        <w:t>Credit Card is the mostly and widely used payment method</w:t>
      </w:r>
    </w:p>
    <w:p w14:paraId="19D73236" w14:textId="540B5D4D" w:rsidR="007C7742" w:rsidRDefault="007C7742" w:rsidP="007C7742">
      <w:pPr>
        <w:pStyle w:val="ListParagraph"/>
      </w:pPr>
    </w:p>
    <w:p w14:paraId="17692D12" w14:textId="77777777" w:rsidR="009C4999" w:rsidRDefault="009C4999" w:rsidP="007C7742">
      <w:pPr>
        <w:pStyle w:val="ListParagraph"/>
      </w:pPr>
    </w:p>
    <w:p w14:paraId="56400F79" w14:textId="77777777" w:rsidR="009C4999" w:rsidRDefault="009C4999" w:rsidP="007C7742">
      <w:pPr>
        <w:pStyle w:val="ListParagraph"/>
      </w:pPr>
    </w:p>
    <w:p w14:paraId="461856BC" w14:textId="77777777" w:rsidR="009C4999" w:rsidRDefault="009C4999" w:rsidP="007C7742">
      <w:pPr>
        <w:pStyle w:val="ListParagraph"/>
      </w:pPr>
    </w:p>
    <w:p w14:paraId="39C48C68" w14:textId="77777777" w:rsidR="009C4999" w:rsidRDefault="009C4999" w:rsidP="007C7742">
      <w:pPr>
        <w:pStyle w:val="ListParagraph"/>
      </w:pPr>
    </w:p>
    <w:p w14:paraId="6323D023" w14:textId="766B385D" w:rsidR="007C7742" w:rsidRDefault="007C7742" w:rsidP="007C7742"/>
    <w:p w14:paraId="39C4C084" w14:textId="77777777" w:rsidR="007C7742" w:rsidRDefault="007C7742" w:rsidP="007C7742">
      <w:pPr>
        <w:pStyle w:val="ListParagraph"/>
        <w:numPr>
          <w:ilvl w:val="0"/>
          <w:numId w:val="11"/>
        </w:numPr>
      </w:pPr>
      <w:r>
        <w:t>Question Statement : Determine the top 10 highest-rated products and the bottom 10 lowest-rated products using a bar or column chart.</w:t>
      </w:r>
    </w:p>
    <w:p w14:paraId="6B0A33CC" w14:textId="77777777" w:rsidR="007C7742" w:rsidRDefault="007C7742" w:rsidP="007C7742">
      <w:pPr>
        <w:pStyle w:val="ListParagraph"/>
      </w:pPr>
    </w:p>
    <w:p w14:paraId="6E11A6D5" w14:textId="2B3B12CB" w:rsidR="007C7742" w:rsidRDefault="007C7742" w:rsidP="007C7742">
      <w:pPr>
        <w:pStyle w:val="ListParagraph"/>
      </w:pPr>
      <w:r>
        <w:t>Visualization : Product Rating Analysis</w:t>
      </w:r>
    </w:p>
    <w:p w14:paraId="60DC2EEC" w14:textId="77777777" w:rsidR="009C4999" w:rsidRDefault="009C4999" w:rsidP="007C7742">
      <w:pPr>
        <w:pStyle w:val="ListParagraph"/>
      </w:pPr>
    </w:p>
    <w:p w14:paraId="10CF3044" w14:textId="73045FB5" w:rsidR="009C4999" w:rsidRDefault="009C4999" w:rsidP="007C7742">
      <w:pPr>
        <w:pStyle w:val="ListParagraph"/>
      </w:pPr>
      <w:r w:rsidRPr="009C4999">
        <w:drawing>
          <wp:anchor distT="0" distB="0" distL="114300" distR="114300" simplePos="0" relativeHeight="251681792" behindDoc="0" locked="0" layoutInCell="1" allowOverlap="1" wp14:anchorId="09D88BBB" wp14:editId="70D2F109">
            <wp:simplePos x="0" y="0"/>
            <wp:positionH relativeFrom="margin">
              <wp:align>center</wp:align>
            </wp:positionH>
            <wp:positionV relativeFrom="paragraph">
              <wp:posOffset>1503</wp:posOffset>
            </wp:positionV>
            <wp:extent cx="6858000" cy="2319020"/>
            <wp:effectExtent l="0" t="0" r="0" b="5080"/>
            <wp:wrapTopAndBottom/>
            <wp:docPr id="373944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44268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3A202E" w14:textId="77777777" w:rsidR="007C7742" w:rsidRDefault="007C7742" w:rsidP="007C7742">
      <w:pPr>
        <w:pStyle w:val="ListParagraph"/>
      </w:pPr>
    </w:p>
    <w:p w14:paraId="0D0CCFFF" w14:textId="32FCCFF1" w:rsidR="009C4999" w:rsidRDefault="007C7742" w:rsidP="009C4999">
      <w:pPr>
        <w:pStyle w:val="ListParagraph"/>
      </w:pPr>
      <w:r>
        <w:t xml:space="preserve">Explanation : </w:t>
      </w:r>
      <w:r w:rsidR="009C4999">
        <w:t>Security_and_services is the lowest rated product category</w:t>
      </w:r>
      <w:r w:rsidR="009C4999">
        <w:t xml:space="preserve"> with average rating of 2.50 and </w:t>
      </w:r>
      <w:r w:rsidR="009C4999">
        <w:t>Cds_dvds_musicals is the highest rated product category</w:t>
      </w:r>
      <w:r w:rsidR="009C4999">
        <w:t xml:space="preserve"> </w:t>
      </w:r>
      <w:r w:rsidR="009C4999">
        <w:t>with average rating of</w:t>
      </w:r>
      <w:r w:rsidR="009C4999">
        <w:t xml:space="preserve"> 4.67</w:t>
      </w:r>
    </w:p>
    <w:p w14:paraId="6EF166A4" w14:textId="3F942F18" w:rsidR="007C7742" w:rsidRDefault="007C7742" w:rsidP="009C4999">
      <w:pPr>
        <w:ind w:left="360"/>
      </w:pPr>
    </w:p>
    <w:p w14:paraId="27B340D8" w14:textId="77777777" w:rsidR="0001342D" w:rsidRDefault="0001342D" w:rsidP="009C4999">
      <w:pPr>
        <w:ind w:left="360"/>
      </w:pPr>
    </w:p>
    <w:p w14:paraId="71800FA1" w14:textId="77777777" w:rsidR="0001342D" w:rsidRDefault="0001342D" w:rsidP="009C4999">
      <w:pPr>
        <w:ind w:left="360"/>
      </w:pPr>
    </w:p>
    <w:p w14:paraId="04F78613" w14:textId="2AEF7874" w:rsidR="007C7742" w:rsidRDefault="007C7742" w:rsidP="007C7742"/>
    <w:p w14:paraId="5497D67B" w14:textId="74F5B3CC" w:rsidR="007C7742" w:rsidRDefault="007C7742" w:rsidP="007C7742">
      <w:pPr>
        <w:pStyle w:val="ListParagraph"/>
        <w:numPr>
          <w:ilvl w:val="0"/>
          <w:numId w:val="11"/>
        </w:numPr>
      </w:pPr>
      <w:r>
        <w:t>Question Statement : Identify and visually represent states with high and low sales, providing a clear understanding of regional sales performance.</w:t>
      </w:r>
    </w:p>
    <w:p w14:paraId="47B83DA6" w14:textId="77777777" w:rsidR="007C7742" w:rsidRDefault="007C7742" w:rsidP="007C7742">
      <w:pPr>
        <w:pStyle w:val="ListParagraph"/>
      </w:pPr>
    </w:p>
    <w:p w14:paraId="600BFE47" w14:textId="5BCA430C" w:rsidR="007C7742" w:rsidRDefault="007C7742" w:rsidP="007C7742">
      <w:pPr>
        <w:pStyle w:val="ListParagraph"/>
      </w:pPr>
      <w:r>
        <w:t>Visualization : State-wise Sales Analysis</w:t>
      </w:r>
    </w:p>
    <w:p w14:paraId="5F225DF7" w14:textId="77777777" w:rsidR="0001342D" w:rsidRDefault="0001342D" w:rsidP="007C7742">
      <w:pPr>
        <w:pStyle w:val="ListParagraph"/>
      </w:pPr>
    </w:p>
    <w:p w14:paraId="575B9914" w14:textId="1B65100D" w:rsidR="0001342D" w:rsidRDefault="0001342D" w:rsidP="007C7742">
      <w:pPr>
        <w:pStyle w:val="ListParagraph"/>
      </w:pPr>
      <w:r w:rsidRPr="0001342D">
        <w:drawing>
          <wp:inline distT="0" distB="0" distL="0" distR="0" wp14:anchorId="0F2583B1" wp14:editId="2D39C86C">
            <wp:extent cx="6096528" cy="2019475"/>
            <wp:effectExtent l="0" t="0" r="0" b="0"/>
            <wp:docPr id="560644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446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E294" w14:textId="77777777" w:rsidR="007C7742" w:rsidRDefault="007C7742" w:rsidP="007C7742">
      <w:pPr>
        <w:pStyle w:val="ListParagraph"/>
      </w:pPr>
    </w:p>
    <w:p w14:paraId="5214554A" w14:textId="77777777" w:rsidR="0001342D" w:rsidRDefault="0001342D" w:rsidP="0001342D">
      <w:pPr>
        <w:pStyle w:val="ListParagraph"/>
      </w:pPr>
    </w:p>
    <w:p w14:paraId="477A3827" w14:textId="58E486CD" w:rsidR="0001342D" w:rsidRDefault="007C7742" w:rsidP="0001342D">
      <w:pPr>
        <w:pStyle w:val="ListParagraph"/>
      </w:pPr>
      <w:r>
        <w:t xml:space="preserve">Explanation : </w:t>
      </w:r>
      <w:r w:rsidR="0001342D">
        <w:t xml:space="preserve"> State </w:t>
      </w:r>
      <w:r w:rsidR="0001342D">
        <w:t>Sao Pablo contributes to high sales</w:t>
      </w:r>
      <w:r w:rsidR="0001342D">
        <w:t xml:space="preserve"> and State </w:t>
      </w:r>
      <w:r w:rsidR="0001342D">
        <w:t>Boa Vista contributes to low sales</w:t>
      </w:r>
    </w:p>
    <w:p w14:paraId="39CF1A1D" w14:textId="36C9019E" w:rsidR="007C7742" w:rsidRDefault="007C7742" w:rsidP="007C7742">
      <w:pPr>
        <w:pStyle w:val="ListParagraph"/>
      </w:pPr>
    </w:p>
    <w:p w14:paraId="1A02FE96" w14:textId="77777777" w:rsidR="007C7742" w:rsidRDefault="007C7742" w:rsidP="007C7742"/>
    <w:p w14:paraId="1CDC511D" w14:textId="77777777" w:rsidR="0001342D" w:rsidRDefault="0001342D" w:rsidP="007C7742"/>
    <w:p w14:paraId="5286F402" w14:textId="77777777" w:rsidR="007C7742" w:rsidRDefault="007C7742" w:rsidP="007C7742"/>
    <w:p w14:paraId="2F9BAA7D" w14:textId="77777777" w:rsidR="00A55306" w:rsidRDefault="00A55306" w:rsidP="007C7742"/>
    <w:p w14:paraId="4593D006" w14:textId="77777777" w:rsidR="00A55306" w:rsidRDefault="00A55306" w:rsidP="007C7742"/>
    <w:p w14:paraId="68FA31B5" w14:textId="77777777" w:rsidR="00A55306" w:rsidRDefault="00A55306" w:rsidP="007C7742"/>
    <w:p w14:paraId="597BA770" w14:textId="54A02A20" w:rsidR="007C7742" w:rsidRDefault="007C7742" w:rsidP="007C7742">
      <w:pPr>
        <w:pStyle w:val="ListParagraph"/>
        <w:numPr>
          <w:ilvl w:val="0"/>
          <w:numId w:val="11"/>
        </w:numPr>
      </w:pPr>
      <w:r>
        <w:t>Question Statement : Investigate and visualize any seasonal patterns(Quarterly) or trends in sales data over the course of the year.</w:t>
      </w:r>
      <w:r>
        <w:br/>
      </w:r>
    </w:p>
    <w:p w14:paraId="77D34787" w14:textId="249C64CB" w:rsidR="007C7742" w:rsidRDefault="007C7742" w:rsidP="007C7742">
      <w:pPr>
        <w:pStyle w:val="ListParagraph"/>
      </w:pPr>
      <w:r>
        <w:t>Visualization : Seasonal Sales Patterns</w:t>
      </w:r>
    </w:p>
    <w:p w14:paraId="68D682C0" w14:textId="77777777" w:rsidR="00A55306" w:rsidRDefault="00A55306" w:rsidP="00A55306"/>
    <w:p w14:paraId="7F5134B7" w14:textId="77777777" w:rsidR="00A55306" w:rsidRDefault="00A55306" w:rsidP="0001342D">
      <w:pPr>
        <w:pStyle w:val="ListParagraph"/>
      </w:pPr>
    </w:p>
    <w:p w14:paraId="42BB99DE" w14:textId="77777777" w:rsidR="00A55306" w:rsidRDefault="00A55306" w:rsidP="00A55306">
      <w:pPr>
        <w:pStyle w:val="ListParagraph"/>
      </w:pPr>
      <w:r>
        <w:br/>
      </w:r>
      <w:r>
        <w:br/>
      </w:r>
      <w:r w:rsidR="0001342D" w:rsidRPr="0001342D">
        <w:drawing>
          <wp:anchor distT="0" distB="0" distL="114300" distR="114300" simplePos="0" relativeHeight="251682816" behindDoc="0" locked="0" layoutInCell="1" allowOverlap="1" wp14:anchorId="72EF87C3" wp14:editId="4C208EF5">
            <wp:simplePos x="0" y="0"/>
            <wp:positionH relativeFrom="margin">
              <wp:align>center</wp:align>
            </wp:positionH>
            <wp:positionV relativeFrom="paragraph">
              <wp:posOffset>-2759</wp:posOffset>
            </wp:positionV>
            <wp:extent cx="6858000" cy="3831590"/>
            <wp:effectExtent l="0" t="0" r="0" b="0"/>
            <wp:wrapTopAndBottom/>
            <wp:docPr id="1318087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87647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742">
        <w:t xml:space="preserve">Explanation : </w:t>
      </w:r>
      <w:r w:rsidR="0001342D">
        <w:br/>
      </w:r>
    </w:p>
    <w:p w14:paraId="584C470A" w14:textId="612AD1B3" w:rsidR="0001342D" w:rsidRDefault="0001342D" w:rsidP="00A55306">
      <w:pPr>
        <w:pStyle w:val="ListParagraph"/>
      </w:pPr>
      <w:r>
        <w:br/>
      </w:r>
      <w:r>
        <w:t>In the year 2018, the Orders have significantly increased</w:t>
      </w:r>
      <w:r>
        <w:t xml:space="preserve"> and </w:t>
      </w:r>
      <w:r>
        <w:t>In 3 years, Quarter 2 has the maximum no. of Orders with 29.49%</w:t>
      </w:r>
      <w:r>
        <w:br/>
        <w:t xml:space="preserve">Quarter 2 consists of months : April, May June which marks holiday season and thus increase in Sales is seen </w:t>
      </w:r>
    </w:p>
    <w:p w14:paraId="6FB0FFC4" w14:textId="014E35DC" w:rsidR="007C7742" w:rsidRDefault="007C7742" w:rsidP="007C7742">
      <w:pPr>
        <w:pStyle w:val="ListParagraph"/>
      </w:pPr>
    </w:p>
    <w:p w14:paraId="5E5B422D" w14:textId="77777777" w:rsidR="00A55306" w:rsidRDefault="00A55306" w:rsidP="007C7742">
      <w:pPr>
        <w:pStyle w:val="ListParagraph"/>
      </w:pPr>
    </w:p>
    <w:p w14:paraId="11253EF1" w14:textId="77777777" w:rsidR="00A55306" w:rsidRDefault="00A55306" w:rsidP="007C7742">
      <w:pPr>
        <w:pStyle w:val="ListParagraph"/>
      </w:pPr>
    </w:p>
    <w:p w14:paraId="75824ECB" w14:textId="77777777" w:rsidR="00A55306" w:rsidRDefault="00A55306" w:rsidP="007C7742">
      <w:pPr>
        <w:pStyle w:val="ListParagraph"/>
      </w:pPr>
    </w:p>
    <w:p w14:paraId="13542952" w14:textId="77777777" w:rsidR="00A55306" w:rsidRDefault="00A55306" w:rsidP="007C7742">
      <w:pPr>
        <w:pStyle w:val="ListParagraph"/>
      </w:pPr>
    </w:p>
    <w:p w14:paraId="131FCDB1" w14:textId="77777777" w:rsidR="00A55306" w:rsidRDefault="00A55306" w:rsidP="007C7742">
      <w:pPr>
        <w:pStyle w:val="ListParagraph"/>
      </w:pPr>
    </w:p>
    <w:p w14:paraId="3D64E021" w14:textId="77777777" w:rsidR="00A55306" w:rsidRDefault="00A55306" w:rsidP="007C7742">
      <w:pPr>
        <w:pStyle w:val="ListParagraph"/>
      </w:pPr>
    </w:p>
    <w:p w14:paraId="5F70B72E" w14:textId="77777777" w:rsidR="00A55306" w:rsidRDefault="00A55306" w:rsidP="007C7742">
      <w:pPr>
        <w:pStyle w:val="ListParagraph"/>
      </w:pPr>
    </w:p>
    <w:p w14:paraId="13C5923A" w14:textId="77777777" w:rsidR="00A55306" w:rsidRDefault="00A55306" w:rsidP="007C7742">
      <w:pPr>
        <w:pStyle w:val="ListParagraph"/>
      </w:pPr>
    </w:p>
    <w:p w14:paraId="72019E81" w14:textId="77777777" w:rsidR="00A55306" w:rsidRDefault="00A55306" w:rsidP="007C7742">
      <w:pPr>
        <w:pStyle w:val="ListParagraph"/>
      </w:pPr>
    </w:p>
    <w:p w14:paraId="55523B38" w14:textId="77777777" w:rsidR="00A55306" w:rsidRDefault="00A55306" w:rsidP="007C7742">
      <w:pPr>
        <w:pStyle w:val="ListParagraph"/>
      </w:pPr>
    </w:p>
    <w:p w14:paraId="54B96C3B" w14:textId="77777777" w:rsidR="00A55306" w:rsidRDefault="00A55306" w:rsidP="007C7742">
      <w:pPr>
        <w:pStyle w:val="ListParagraph"/>
      </w:pPr>
    </w:p>
    <w:p w14:paraId="2B78E69C" w14:textId="77777777" w:rsidR="00A55306" w:rsidRDefault="00A55306" w:rsidP="007C7742">
      <w:pPr>
        <w:pStyle w:val="ListParagraph"/>
      </w:pPr>
    </w:p>
    <w:p w14:paraId="50D4B27C" w14:textId="77777777" w:rsidR="00A55306" w:rsidRDefault="00A55306" w:rsidP="007C7742">
      <w:pPr>
        <w:pStyle w:val="ListParagraph"/>
      </w:pPr>
    </w:p>
    <w:p w14:paraId="6B85B793" w14:textId="77777777" w:rsidR="00A55306" w:rsidRDefault="00A55306" w:rsidP="007C7742">
      <w:pPr>
        <w:pStyle w:val="ListParagraph"/>
      </w:pPr>
    </w:p>
    <w:p w14:paraId="5605313B" w14:textId="77777777" w:rsidR="00A55306" w:rsidRDefault="00A55306" w:rsidP="007C7742">
      <w:pPr>
        <w:pStyle w:val="ListParagraph"/>
      </w:pPr>
    </w:p>
    <w:p w14:paraId="636CC719" w14:textId="77777777" w:rsidR="007C7742" w:rsidRDefault="007C7742" w:rsidP="007C7742">
      <w:pPr>
        <w:pStyle w:val="ListParagraph"/>
      </w:pPr>
      <w:r>
        <w:lastRenderedPageBreak/>
        <w:t xml:space="preserve"> </w:t>
      </w:r>
    </w:p>
    <w:p w14:paraId="6D5EFB3A" w14:textId="281AA521" w:rsidR="007C7742" w:rsidRDefault="007C7742" w:rsidP="007C7742">
      <w:pPr>
        <w:pStyle w:val="ListParagraph"/>
        <w:numPr>
          <w:ilvl w:val="0"/>
          <w:numId w:val="11"/>
        </w:numPr>
      </w:pPr>
      <w:r>
        <w:t>Question Statement : Determine the total revenue generated by ShopNest Store and analyze how it changes over time(Yearly). Represent this information through suitable visuals to highlight trends and patterns.</w:t>
      </w:r>
    </w:p>
    <w:p w14:paraId="3D1EEEAC" w14:textId="49C11C57" w:rsidR="007C7742" w:rsidRDefault="007C7742" w:rsidP="007C7742">
      <w:pPr>
        <w:pStyle w:val="ListParagraph"/>
      </w:pPr>
    </w:p>
    <w:p w14:paraId="66B71FD7" w14:textId="77777777" w:rsidR="007C7742" w:rsidRDefault="007C7742" w:rsidP="007C7742">
      <w:pPr>
        <w:pStyle w:val="ListParagraph"/>
      </w:pPr>
    </w:p>
    <w:p w14:paraId="1A4D5DCA" w14:textId="1B4682BD" w:rsidR="007C7742" w:rsidRDefault="007C7742" w:rsidP="007C7742">
      <w:pPr>
        <w:pStyle w:val="ListParagraph"/>
      </w:pPr>
      <w:r>
        <w:t>Visualization : Revenue Analysis</w:t>
      </w:r>
    </w:p>
    <w:p w14:paraId="1A6A9EFD" w14:textId="77777777" w:rsidR="00A55306" w:rsidRDefault="00A55306" w:rsidP="007C7742">
      <w:pPr>
        <w:pStyle w:val="ListParagraph"/>
      </w:pPr>
    </w:p>
    <w:p w14:paraId="59B7F5A4" w14:textId="5EF7E4EA" w:rsidR="00A55306" w:rsidRDefault="00A55306" w:rsidP="007C7742">
      <w:pPr>
        <w:pStyle w:val="ListParagraph"/>
      </w:pPr>
      <w:r w:rsidRPr="00A55306">
        <w:drawing>
          <wp:anchor distT="0" distB="0" distL="114300" distR="114300" simplePos="0" relativeHeight="251683840" behindDoc="0" locked="0" layoutInCell="1" allowOverlap="1" wp14:anchorId="6715D46D" wp14:editId="7C110AC2">
            <wp:simplePos x="0" y="0"/>
            <wp:positionH relativeFrom="margin">
              <wp:align>center</wp:align>
            </wp:positionH>
            <wp:positionV relativeFrom="paragraph">
              <wp:posOffset>-813</wp:posOffset>
            </wp:positionV>
            <wp:extent cx="6858000" cy="3858260"/>
            <wp:effectExtent l="0" t="0" r="0" b="8890"/>
            <wp:wrapTopAndBottom/>
            <wp:docPr id="1818142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4227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13CA54" w14:textId="77777777" w:rsidR="007C7742" w:rsidRDefault="007C7742" w:rsidP="007C7742">
      <w:pPr>
        <w:pStyle w:val="ListParagraph"/>
      </w:pPr>
    </w:p>
    <w:p w14:paraId="7483F109" w14:textId="2BB0BAF2" w:rsidR="00A55306" w:rsidRDefault="007C7742" w:rsidP="00A55306">
      <w:pPr>
        <w:pStyle w:val="ListParagraph"/>
      </w:pPr>
      <w:r>
        <w:t xml:space="preserve">Explanation : </w:t>
      </w:r>
      <w:r w:rsidR="00A55306">
        <w:t>In 3 years, Quarter 2 has the maximum no. of Orders and hence has the maximum revenue generated upto 4.83 Million</w:t>
      </w:r>
    </w:p>
    <w:p w14:paraId="04C2E79A" w14:textId="02AC2634" w:rsidR="00A55306" w:rsidRDefault="00A55306" w:rsidP="00A55306">
      <w:pPr>
        <w:pStyle w:val="ListParagraph"/>
        <w:numPr>
          <w:ilvl w:val="0"/>
          <w:numId w:val="8"/>
        </w:numPr>
      </w:pPr>
      <w:r>
        <w:t>In 2017, the growth from minimum level is seen</w:t>
      </w:r>
      <w:r>
        <w:t xml:space="preserve"> from Qtr 1 towards Qtr 4</w:t>
      </w:r>
    </w:p>
    <w:p w14:paraId="443B9FD7" w14:textId="77777777" w:rsidR="00A55306" w:rsidRDefault="00A55306" w:rsidP="00A55306">
      <w:pPr>
        <w:pStyle w:val="ListParagraph"/>
        <w:numPr>
          <w:ilvl w:val="0"/>
          <w:numId w:val="8"/>
        </w:numPr>
      </w:pPr>
      <w:r>
        <w:t>In 2018, there is an consistent revenue generated</w:t>
      </w:r>
    </w:p>
    <w:p w14:paraId="4C48E348" w14:textId="77777777" w:rsidR="00483A08" w:rsidRDefault="00483A08" w:rsidP="00483A08"/>
    <w:p w14:paraId="7487EDFD" w14:textId="77777777" w:rsidR="00483A08" w:rsidRDefault="00483A08" w:rsidP="00483A08"/>
    <w:p w14:paraId="353535C5" w14:textId="77777777" w:rsidR="00483A08" w:rsidRDefault="00483A08" w:rsidP="00483A08"/>
    <w:p w14:paraId="5DE722ED" w14:textId="77777777" w:rsidR="00483A08" w:rsidRDefault="00483A08" w:rsidP="00483A08"/>
    <w:p w14:paraId="677494BA" w14:textId="77777777" w:rsidR="00483A08" w:rsidRDefault="00483A08" w:rsidP="00483A08"/>
    <w:p w14:paraId="3E93FB03" w14:textId="77777777" w:rsidR="00483A08" w:rsidRDefault="00483A08" w:rsidP="00483A08"/>
    <w:p w14:paraId="0F30F21F" w14:textId="77777777" w:rsidR="00483A08" w:rsidRDefault="00483A08" w:rsidP="00483A08"/>
    <w:p w14:paraId="2067AC4D" w14:textId="77777777" w:rsidR="00483A08" w:rsidRDefault="00483A08" w:rsidP="00483A08"/>
    <w:p w14:paraId="5EC05B64" w14:textId="77777777" w:rsidR="00483A08" w:rsidRDefault="00483A08" w:rsidP="00483A08"/>
    <w:p w14:paraId="664F5014" w14:textId="77777777" w:rsidR="00483A08" w:rsidRDefault="00483A08" w:rsidP="00483A08"/>
    <w:p w14:paraId="619A0636" w14:textId="77777777" w:rsidR="00483A08" w:rsidRDefault="00483A08" w:rsidP="00483A08"/>
    <w:p w14:paraId="6534DF9D" w14:textId="77777777" w:rsidR="00483A08" w:rsidRDefault="00483A08" w:rsidP="00483A08"/>
    <w:p w14:paraId="05CA3DD6" w14:textId="037260D0" w:rsidR="007C7742" w:rsidRDefault="00483A08" w:rsidP="00891D03">
      <w:pPr>
        <w:jc w:val="center"/>
      </w:pPr>
      <w:r>
        <w:t>***The End***</w:t>
      </w:r>
    </w:p>
    <w:p w14:paraId="109074F9" w14:textId="77777777" w:rsidR="007C7742" w:rsidRDefault="007C7742" w:rsidP="007C7742"/>
    <w:p w14:paraId="70D63CE2" w14:textId="77777777" w:rsidR="007C7742" w:rsidRDefault="007C7742" w:rsidP="007C7742"/>
    <w:p w14:paraId="6A8790B7" w14:textId="77777777" w:rsidR="004D43FA" w:rsidRDefault="004D43FA" w:rsidP="00C47A7C"/>
    <w:sectPr w:rsidR="004D43FA" w:rsidSect="00A61A31">
      <w:pgSz w:w="12240" w:h="15840" w:code="1"/>
      <w:pgMar w:top="720" w:right="720" w:bottom="0" w:left="720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547D99" w14:textId="77777777" w:rsidR="00096BFE" w:rsidRDefault="00096BFE" w:rsidP="00E74B29">
      <w:r>
        <w:separator/>
      </w:r>
    </w:p>
  </w:endnote>
  <w:endnote w:type="continuationSeparator" w:id="0">
    <w:p w14:paraId="34FEC4B6" w14:textId="77777777" w:rsidR="00096BFE" w:rsidRDefault="00096BFE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27401A" w14:textId="77777777" w:rsidR="00096BFE" w:rsidRDefault="00096BFE" w:rsidP="00E74B29">
      <w:r>
        <w:separator/>
      </w:r>
    </w:p>
  </w:footnote>
  <w:footnote w:type="continuationSeparator" w:id="0">
    <w:p w14:paraId="6275E6BE" w14:textId="77777777" w:rsidR="00096BFE" w:rsidRDefault="00096BFE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3E38B8"/>
    <w:multiLevelType w:val="hybridMultilevel"/>
    <w:tmpl w:val="60900E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731B2E"/>
    <w:multiLevelType w:val="hybridMultilevel"/>
    <w:tmpl w:val="BCE089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410673"/>
    <w:multiLevelType w:val="hybridMultilevel"/>
    <w:tmpl w:val="03E029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3E0506"/>
    <w:multiLevelType w:val="hybridMultilevel"/>
    <w:tmpl w:val="DC589B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BE4E0D"/>
    <w:multiLevelType w:val="hybridMultilevel"/>
    <w:tmpl w:val="9E966706"/>
    <w:lvl w:ilvl="0" w:tplc="9488AD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39D4145"/>
    <w:multiLevelType w:val="hybridMultilevel"/>
    <w:tmpl w:val="57966D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530FAA"/>
    <w:multiLevelType w:val="hybridMultilevel"/>
    <w:tmpl w:val="0878469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D55B00"/>
    <w:multiLevelType w:val="hybridMultilevel"/>
    <w:tmpl w:val="D8224B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313944"/>
    <w:multiLevelType w:val="hybridMultilevel"/>
    <w:tmpl w:val="20D25E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8B1D08"/>
    <w:multiLevelType w:val="hybridMultilevel"/>
    <w:tmpl w:val="09F08B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94601A"/>
    <w:multiLevelType w:val="hybridMultilevel"/>
    <w:tmpl w:val="CCD6CE6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3569C5"/>
    <w:multiLevelType w:val="hybridMultilevel"/>
    <w:tmpl w:val="D8224BF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B896FAD"/>
    <w:multiLevelType w:val="hybridMultilevel"/>
    <w:tmpl w:val="B05671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E86E43"/>
    <w:multiLevelType w:val="hybridMultilevel"/>
    <w:tmpl w:val="D8224B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9633A2F"/>
    <w:multiLevelType w:val="hybridMultilevel"/>
    <w:tmpl w:val="211EFBA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0B538D"/>
    <w:multiLevelType w:val="hybridMultilevel"/>
    <w:tmpl w:val="D8224B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2495468">
    <w:abstractNumId w:val="2"/>
  </w:num>
  <w:num w:numId="2" w16cid:durableId="1014189396">
    <w:abstractNumId w:val="12"/>
  </w:num>
  <w:num w:numId="3" w16cid:durableId="1232043559">
    <w:abstractNumId w:val="14"/>
  </w:num>
  <w:num w:numId="4" w16cid:durableId="1820732853">
    <w:abstractNumId w:val="7"/>
  </w:num>
  <w:num w:numId="5" w16cid:durableId="501162272">
    <w:abstractNumId w:val="16"/>
  </w:num>
  <w:num w:numId="6" w16cid:durableId="1685739661">
    <w:abstractNumId w:val="8"/>
  </w:num>
  <w:num w:numId="7" w16cid:durableId="1156723582">
    <w:abstractNumId w:val="4"/>
  </w:num>
  <w:num w:numId="8" w16cid:durableId="1452937505">
    <w:abstractNumId w:val="10"/>
  </w:num>
  <w:num w:numId="9" w16cid:durableId="1534269380">
    <w:abstractNumId w:val="3"/>
  </w:num>
  <w:num w:numId="10" w16cid:durableId="203907509">
    <w:abstractNumId w:val="0"/>
  </w:num>
  <w:num w:numId="11" w16cid:durableId="1372152291">
    <w:abstractNumId w:val="15"/>
  </w:num>
  <w:num w:numId="12" w16cid:durableId="870455762">
    <w:abstractNumId w:val="5"/>
  </w:num>
  <w:num w:numId="13" w16cid:durableId="2017413371">
    <w:abstractNumId w:val="9"/>
  </w:num>
  <w:num w:numId="14" w16cid:durableId="296496372">
    <w:abstractNumId w:val="13"/>
  </w:num>
  <w:num w:numId="15" w16cid:durableId="1914659631">
    <w:abstractNumId w:val="1"/>
  </w:num>
  <w:num w:numId="16" w16cid:durableId="146944047">
    <w:abstractNumId w:val="6"/>
  </w:num>
  <w:num w:numId="17" w16cid:durableId="3918559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6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F33"/>
    <w:rsid w:val="0001342D"/>
    <w:rsid w:val="00086FA5"/>
    <w:rsid w:val="00096BFE"/>
    <w:rsid w:val="000E4641"/>
    <w:rsid w:val="00151F66"/>
    <w:rsid w:val="001739F7"/>
    <w:rsid w:val="00177F8D"/>
    <w:rsid w:val="00185F4A"/>
    <w:rsid w:val="001E097E"/>
    <w:rsid w:val="001F4B42"/>
    <w:rsid w:val="002D2200"/>
    <w:rsid w:val="0040564B"/>
    <w:rsid w:val="0048120C"/>
    <w:rsid w:val="00483A08"/>
    <w:rsid w:val="004909D9"/>
    <w:rsid w:val="004C5781"/>
    <w:rsid w:val="004D43FA"/>
    <w:rsid w:val="00521481"/>
    <w:rsid w:val="00522C66"/>
    <w:rsid w:val="005E598B"/>
    <w:rsid w:val="00601A86"/>
    <w:rsid w:val="00665110"/>
    <w:rsid w:val="006709F1"/>
    <w:rsid w:val="006C60E6"/>
    <w:rsid w:val="007258EA"/>
    <w:rsid w:val="007C7742"/>
    <w:rsid w:val="007E7573"/>
    <w:rsid w:val="00837914"/>
    <w:rsid w:val="00874FE7"/>
    <w:rsid w:val="00891D03"/>
    <w:rsid w:val="008D2021"/>
    <w:rsid w:val="00952F7D"/>
    <w:rsid w:val="009A38BA"/>
    <w:rsid w:val="009C4999"/>
    <w:rsid w:val="00A3331D"/>
    <w:rsid w:val="00A55306"/>
    <w:rsid w:val="00A61A31"/>
    <w:rsid w:val="00A96E74"/>
    <w:rsid w:val="00B43E11"/>
    <w:rsid w:val="00B57C1B"/>
    <w:rsid w:val="00BC1E80"/>
    <w:rsid w:val="00BE53A3"/>
    <w:rsid w:val="00C47A7C"/>
    <w:rsid w:val="00D43125"/>
    <w:rsid w:val="00D66A3A"/>
    <w:rsid w:val="00DF198B"/>
    <w:rsid w:val="00E56CC9"/>
    <w:rsid w:val="00E74B29"/>
    <w:rsid w:val="00EB7C2B"/>
    <w:rsid w:val="00F43D9E"/>
    <w:rsid w:val="00F92F33"/>
    <w:rsid w:val="00FB2F1A"/>
    <w:rsid w:val="1AA6BC83"/>
    <w:rsid w:val="1C272044"/>
    <w:rsid w:val="322767D6"/>
    <w:rsid w:val="35813D6C"/>
    <w:rsid w:val="39A4FAA8"/>
    <w:rsid w:val="3B9EB734"/>
    <w:rsid w:val="57D8812F"/>
    <w:rsid w:val="7553B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7F421A"/>
  <w15:chartTrackingRefBased/>
  <w15:docId w15:val="{62DC6366-2019-4C6F-95E0-B22969A1B2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B57C1B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qFormat/>
    <w:rsid w:val="007258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P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6D993ED8EFBF4DE38EE90107C9CCD0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4AA44C-695A-468E-B851-B6EE2ABB8E1A}"/>
      </w:docPartPr>
      <w:docPartBody>
        <w:p w:rsidR="00000000" w:rsidRDefault="00000000">
          <w:pPr>
            <w:pStyle w:val="6D993ED8EFBF4DE38EE90107C9CCD0A8"/>
          </w:pPr>
          <w:r w:rsidRPr="00DF198B">
            <w:t>—</w:t>
          </w:r>
        </w:p>
      </w:docPartBody>
    </w:docPart>
    <w:docPart>
      <w:docPartPr>
        <w:name w:val="4D149249ABD046298A3CBA183D871A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4DDF66-AB3F-4706-AB97-3983A1FC4CB9}"/>
      </w:docPartPr>
      <w:docPartBody>
        <w:p w:rsidR="00000000" w:rsidRDefault="00000000">
          <w:pPr>
            <w:pStyle w:val="4D149249ABD046298A3CBA183D871A5E"/>
          </w:pPr>
          <w:r w:rsidRPr="00DF198B">
            <w:t>—</w:t>
          </w:r>
        </w:p>
      </w:docPartBody>
    </w:docPart>
    <w:docPart>
      <w:docPartPr>
        <w:name w:val="88257C28F3424013B00BB0690FD7FB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635D59-E06B-4321-B3B6-78B0ABDC9868}"/>
      </w:docPartPr>
      <w:docPartBody>
        <w:p w:rsidR="00000000" w:rsidRDefault="00BE5DCA" w:rsidP="00BE5DCA">
          <w:pPr>
            <w:pStyle w:val="88257C28F3424013B00BB0690FD7FB4A"/>
          </w:pPr>
          <w:r>
            <w:t>INTRODUCTION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5DCA"/>
    <w:rsid w:val="00601A86"/>
    <w:rsid w:val="00BE5DCA"/>
    <w:rsid w:val="00C94A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4F122B408B84CFB968DE44921E9D725">
    <w:name w:val="D4F122B408B84CFB968DE44921E9D725"/>
  </w:style>
  <w:style w:type="paragraph" w:customStyle="1" w:styleId="E26906576D134AA9B776F10A9AD28F6B">
    <w:name w:val="E26906576D134AA9B776F10A9AD28F6B"/>
  </w:style>
  <w:style w:type="paragraph" w:customStyle="1" w:styleId="42E7990CA8684ADC956B7B5744294097">
    <w:name w:val="42E7990CA8684ADC956B7B5744294097"/>
  </w:style>
  <w:style w:type="paragraph" w:customStyle="1" w:styleId="6D993ED8EFBF4DE38EE90107C9CCD0A8">
    <w:name w:val="6D993ED8EFBF4DE38EE90107C9CCD0A8"/>
  </w:style>
  <w:style w:type="paragraph" w:customStyle="1" w:styleId="7C06DC23915340E0923B982777B3819B">
    <w:name w:val="7C06DC23915340E0923B982777B3819B"/>
  </w:style>
  <w:style w:type="paragraph" w:customStyle="1" w:styleId="4D149249ABD046298A3CBA183D871A5E">
    <w:name w:val="4D149249ABD046298A3CBA183D871A5E"/>
  </w:style>
  <w:style w:type="paragraph" w:customStyle="1" w:styleId="F79036EF72324F55996CF6E94BE36D61">
    <w:name w:val="F79036EF72324F55996CF6E94BE36D61"/>
  </w:style>
  <w:style w:type="paragraph" w:customStyle="1" w:styleId="9F2E64B405934C4A9E7F9FAE50087345">
    <w:name w:val="9F2E64B405934C4A9E7F9FAE50087345"/>
  </w:style>
  <w:style w:type="paragraph" w:customStyle="1" w:styleId="Text">
    <w:name w:val="Text"/>
    <w:basedOn w:val="Normal"/>
    <w:uiPriority w:val="5"/>
    <w:qFormat/>
    <w:pPr>
      <w:spacing w:after="0" w:line="240" w:lineRule="auto"/>
    </w:pPr>
    <w:rPr>
      <w:rFonts w:eastAsiaTheme="minorHAnsi"/>
      <w:kern w:val="0"/>
      <w:sz w:val="28"/>
      <w:szCs w:val="28"/>
      <w:lang w:val="en-US" w:eastAsia="en-US"/>
      <w14:ligatures w14:val="none"/>
    </w:rPr>
  </w:style>
  <w:style w:type="paragraph" w:customStyle="1" w:styleId="BB94C223093C4FDF9BF62C3058B64FDC">
    <w:name w:val="BB94C223093C4FDF9BF62C3058B64FDC"/>
  </w:style>
  <w:style w:type="paragraph" w:customStyle="1" w:styleId="4843C941CB6F4CA6A71403AD0EB9F60E">
    <w:name w:val="4843C941CB6F4CA6A71403AD0EB9F60E"/>
  </w:style>
  <w:style w:type="paragraph" w:customStyle="1" w:styleId="53B5BA7141F9423E85D486F096CC291C">
    <w:name w:val="53B5BA7141F9423E85D486F096CC291C"/>
  </w:style>
  <w:style w:type="paragraph" w:customStyle="1" w:styleId="0ABBC685D4EE44C089218EE2588F3612">
    <w:name w:val="0ABBC685D4EE44C089218EE2588F3612"/>
  </w:style>
  <w:style w:type="paragraph" w:customStyle="1" w:styleId="8DFC4F262A394F409BA1A420E7F9BD82">
    <w:name w:val="8DFC4F262A394F409BA1A420E7F9BD82"/>
  </w:style>
  <w:style w:type="paragraph" w:customStyle="1" w:styleId="129F932092934FB6B62D7C6CBC295F26">
    <w:name w:val="129F932092934FB6B62D7C6CBC295F26"/>
  </w:style>
  <w:style w:type="paragraph" w:customStyle="1" w:styleId="2EB0607EFE9B49AF8CD4B37B0A7E10A0">
    <w:name w:val="2EB0607EFE9B49AF8CD4B37B0A7E10A0"/>
  </w:style>
  <w:style w:type="paragraph" w:customStyle="1" w:styleId="1C493B4BF10045D29EBC6F5172661A4F">
    <w:name w:val="1C493B4BF10045D29EBC6F5172661A4F"/>
  </w:style>
  <w:style w:type="paragraph" w:customStyle="1" w:styleId="4DC7BBDD87AB46C4818E990FFF083377">
    <w:name w:val="4DC7BBDD87AB46C4818E990FFF083377"/>
  </w:style>
  <w:style w:type="paragraph" w:customStyle="1" w:styleId="EBD30ABCB6E945C6BFDF82A9D4B60E58">
    <w:name w:val="EBD30ABCB6E945C6BFDF82A9D4B60E58"/>
  </w:style>
  <w:style w:type="paragraph" w:customStyle="1" w:styleId="3B639A8136EC4069A3E55F1158E4E8B8">
    <w:name w:val="3B639A8136EC4069A3E55F1158E4E8B8"/>
  </w:style>
  <w:style w:type="paragraph" w:customStyle="1" w:styleId="B18238C68C2142ABAF5568CF51667478">
    <w:name w:val="B18238C68C2142ABAF5568CF51667478"/>
  </w:style>
  <w:style w:type="paragraph" w:customStyle="1" w:styleId="88257C28F3424013B00BB0690FD7FB4A">
    <w:name w:val="88257C28F3424013B00BB0690FD7FB4A"/>
    <w:rsid w:val="00BE5DCA"/>
  </w:style>
  <w:style w:type="paragraph" w:customStyle="1" w:styleId="EF7349E7F5FF48459E3E8C665EF9B644">
    <w:name w:val="EF7349E7F5FF48459E3E8C665EF9B644"/>
    <w:rsid w:val="00BE5DC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B78500D-A232-473D-9323-B5F9BB25933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E5839996-CCC2-4B4B-BB45-A9C641419A3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3BB8769-E0A8-450B-A32F-AD36A1E546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106</TotalTime>
  <Pages>14</Pages>
  <Words>1043</Words>
  <Characters>5948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Dhivya Baskaran</dc:creator>
  <cp:keywords/>
  <dc:description/>
  <cp:lastModifiedBy>Dhivya Baskaran</cp:lastModifiedBy>
  <cp:revision>5</cp:revision>
  <dcterms:created xsi:type="dcterms:W3CDTF">2024-12-15T19:41:00Z</dcterms:created>
  <dcterms:modified xsi:type="dcterms:W3CDTF">2024-12-15T21:27:00Z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